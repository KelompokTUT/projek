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973F2" w14:paraId="0DCE0D0C" w14:textId="77777777" w:rsidTr="002E373C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A654" w14:textId="77777777" w:rsidR="00E973F2" w:rsidRPr="001E7ABE" w:rsidRDefault="00E973F2" w:rsidP="002E373C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AB3C65F" w14:textId="77777777" w:rsidR="00E973F2" w:rsidRPr="00876A58" w:rsidRDefault="00E973F2" w:rsidP="002E373C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014E0F9" wp14:editId="18781EC3">
                  <wp:extent cx="1371600" cy="1023017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F2" w14:paraId="7267A8FA" w14:textId="77777777" w:rsidTr="002E373C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2107" w14:textId="77777777" w:rsidR="001D74B4" w:rsidRDefault="001D74B4" w:rsidP="001D74B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680345">
              <w:rPr>
                <w:rFonts w:ascii="Arial Narrow" w:hAnsi="Arial Narrow" w:cs="Tahoma"/>
                <w:sz w:val="36"/>
              </w:rPr>
              <w:t xml:space="preserve">COMP6799 </w:t>
            </w:r>
            <w:r>
              <w:rPr>
                <w:rFonts w:ascii="Arial Narrow" w:hAnsi="Arial Narrow" w:cs="Tahoma"/>
                <w:sz w:val="36"/>
              </w:rPr>
              <w:t xml:space="preserve">| </w:t>
            </w:r>
            <w:r w:rsidRPr="00680345">
              <w:rPr>
                <w:rFonts w:ascii="Arial Narrow" w:hAnsi="Arial Narrow" w:cs="Tahoma"/>
                <w:sz w:val="36"/>
              </w:rPr>
              <w:t>COMP6799001 |</w:t>
            </w:r>
            <w:r>
              <w:rPr>
                <w:rFonts w:ascii="Arial Narrow" w:hAnsi="Arial Narrow" w:cs="Tahoma"/>
                <w:sz w:val="36"/>
              </w:rPr>
              <w:t xml:space="preserve"> </w:t>
            </w:r>
            <w:r w:rsidRPr="00680345">
              <w:rPr>
                <w:rFonts w:ascii="Arial Narrow" w:hAnsi="Arial Narrow" w:cs="Tahoma"/>
                <w:sz w:val="36"/>
              </w:rPr>
              <w:t>COMP6799016</w:t>
            </w:r>
            <w:r>
              <w:rPr>
                <w:rFonts w:ascii="Arial Narrow" w:hAnsi="Arial Narrow" w:cs="Tahoma"/>
                <w:sz w:val="36"/>
              </w:rPr>
              <w:t xml:space="preserve"> | COMP6799049</w:t>
            </w:r>
          </w:p>
          <w:p w14:paraId="3EDA64DB" w14:textId="62FED5F8" w:rsidR="00E973F2" w:rsidRPr="00876A58" w:rsidRDefault="001D74B4" w:rsidP="001D74B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Technology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B5BF8E1" w14:textId="77777777" w:rsidR="00E973F2" w:rsidRPr="00876A58" w:rsidRDefault="00E973F2" w:rsidP="002E373C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973F2" w14:paraId="294E699D" w14:textId="77777777" w:rsidTr="002E373C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657A" w14:textId="77777777" w:rsidR="00E973F2" w:rsidRPr="00DF718C" w:rsidRDefault="00E973F2" w:rsidP="002E373C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A3A71A" w14:textId="578C603F" w:rsidR="00E973F2" w:rsidRPr="0036420F" w:rsidRDefault="00D15F22" w:rsidP="002E373C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E231-COMP6799-HG0</w:t>
            </w:r>
            <w:r w:rsidR="00430BE7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-0</w:t>
            </w:r>
            <w:r w:rsidR="00430BE7"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E973F2" w14:paraId="503A8533" w14:textId="77777777" w:rsidTr="002E373C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36655B" w14:textId="2F8685AE" w:rsidR="00E973F2" w:rsidRPr="00506D3C" w:rsidRDefault="00E973F2" w:rsidP="002E373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535F5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B2C2E" w14:textId="77777777" w:rsidR="00E973F2" w:rsidRPr="001E7ABE" w:rsidRDefault="00E973F2" w:rsidP="002E373C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D3AE35B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730BFC0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1438EA3E" w14:textId="0139CC67" w:rsidR="007D6A16" w:rsidRPr="00006BF4" w:rsidRDefault="00A35906" w:rsidP="0028253A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r w:rsidRPr="00A35906">
        <w:rPr>
          <w:bCs/>
        </w:rPr>
        <w:t>LO2 – explain the concepts of relational algebra, DDL, DML, transaction management on database and concurrency control</w:t>
      </w:r>
    </w:p>
    <w:p w14:paraId="2990337D" w14:textId="77777777" w:rsidR="00006BF4" w:rsidRPr="00E16E5F" w:rsidRDefault="00006BF4" w:rsidP="00006BF4">
      <w:pPr>
        <w:jc w:val="both"/>
        <w:rPr>
          <w:bCs/>
          <w:lang w:val="id-ID"/>
        </w:rPr>
      </w:pPr>
    </w:p>
    <w:p w14:paraId="667EF68E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49EE7C09" w14:textId="474011A6" w:rsidR="00006BF4" w:rsidRDefault="005D62A6" w:rsidP="00006BF4">
      <w:pPr>
        <w:numPr>
          <w:ilvl w:val="0"/>
          <w:numId w:val="13"/>
        </w:numPr>
        <w:spacing w:line="360" w:lineRule="auto"/>
        <w:jc w:val="both"/>
      </w:pPr>
      <w:r>
        <w:t xml:space="preserve">Session 05 – </w:t>
      </w:r>
      <w:r w:rsidR="00835E0F" w:rsidRPr="00666933">
        <w:rPr>
          <w:bCs/>
        </w:rPr>
        <w:t>Simple</w:t>
      </w:r>
      <w:r w:rsidR="00835E0F">
        <w:t xml:space="preserve"> Query </w:t>
      </w:r>
      <w:r>
        <w:t>II</w:t>
      </w:r>
    </w:p>
    <w:p w14:paraId="7EE9C05A" w14:textId="77777777" w:rsidR="00006BF4" w:rsidRPr="00FF60A6" w:rsidRDefault="00006BF4" w:rsidP="00006BF4">
      <w:pPr>
        <w:jc w:val="both"/>
      </w:pPr>
    </w:p>
    <w:p w14:paraId="4BE36EA6" w14:textId="0AB09C3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</w:t>
      </w:r>
      <w:r w:rsidR="00B441BE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</w:p>
    <w:p w14:paraId="767F83F5" w14:textId="77777777" w:rsidR="00835E0F" w:rsidRPr="00835E0F" w:rsidRDefault="00835E0F" w:rsidP="00835E0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835E0F">
        <w:rPr>
          <w:lang w:val="id-ID"/>
        </w:rPr>
        <w:t>Order By</w:t>
      </w:r>
    </w:p>
    <w:p w14:paraId="14F6401F" w14:textId="552FA1CC" w:rsidR="00835E0F" w:rsidRPr="00835E0F" w:rsidRDefault="00835E0F" w:rsidP="00835E0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835E0F">
        <w:rPr>
          <w:lang w:val="id-ID"/>
        </w:rPr>
        <w:t>Join</w:t>
      </w:r>
    </w:p>
    <w:p w14:paraId="4606B150" w14:textId="1A1DE14B" w:rsidR="00835E0F" w:rsidRPr="00835E0F" w:rsidRDefault="00835E0F" w:rsidP="00835E0F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 w:rsidRPr="00835E0F">
        <w:rPr>
          <w:lang w:val="id-ID"/>
        </w:rPr>
        <w:t>Set Operation</w:t>
      </w:r>
    </w:p>
    <w:p w14:paraId="04286E71" w14:textId="77777777" w:rsidR="00FC3127" w:rsidRPr="00FC3127" w:rsidRDefault="00835E0F" w:rsidP="00835E0F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 w:rsidRPr="00835E0F">
        <w:rPr>
          <w:lang w:val="id-ID"/>
        </w:rPr>
        <w:t>Review</w:t>
      </w:r>
    </w:p>
    <w:p w14:paraId="4A0654A8" w14:textId="6547878F" w:rsidR="002C1B92" w:rsidRDefault="007B34E2" w:rsidP="00FC3127">
      <w:p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FEA7AFC" w14:textId="77777777" w:rsidR="001C3E7D" w:rsidRDefault="001C3E7D" w:rsidP="001C3E7D">
      <w:pPr>
        <w:rPr>
          <w:lang w:val="id-ID"/>
        </w:rPr>
      </w:pPr>
      <w:r>
        <w:rPr>
          <w:b/>
        </w:rPr>
        <w:lastRenderedPageBreak/>
        <w:t xml:space="preserve">Tabel </w:t>
      </w:r>
      <w:proofErr w:type="spellStart"/>
      <w:r>
        <w:rPr>
          <w:b/>
        </w:rPr>
        <w:t>Relasional</w:t>
      </w:r>
      <w:proofErr w:type="spellEnd"/>
    </w:p>
    <w:p w14:paraId="117CFA1B" w14:textId="77777777" w:rsidR="001C3E7D" w:rsidRDefault="001C3E7D" w:rsidP="001C3E7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70E07EB5" w14:textId="77777777" w:rsidR="001C3E7D" w:rsidRDefault="001C3E7D" w:rsidP="00EE4930">
      <w:pPr>
        <w:jc w:val="both"/>
        <w:rPr>
          <w:bCs/>
        </w:rPr>
      </w:pPr>
      <w:bookmarkStart w:id="0" w:name="_Hlk38564025"/>
    </w:p>
    <w:bookmarkEnd w:id="0"/>
    <w:p w14:paraId="4BF598B2" w14:textId="2D5B6F58" w:rsidR="001C3E7D" w:rsidRPr="005805B2" w:rsidRDefault="00217AA4" w:rsidP="005805B2">
      <w:pPr>
        <w:jc w:val="center"/>
        <w:rPr>
          <w:b/>
        </w:rPr>
      </w:pPr>
      <w:r>
        <w:rPr>
          <w:noProof/>
        </w:rPr>
        <w:drawing>
          <wp:inline distT="0" distB="0" distL="0" distR="0" wp14:anchorId="5069EDC8" wp14:editId="0AD3F444">
            <wp:extent cx="5760000" cy="3285887"/>
            <wp:effectExtent l="19050" t="19050" r="12700" b="1016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3" t="-1374" r="-701" b="-1950"/>
                    <a:stretch/>
                  </pic:blipFill>
                  <pic:spPr bwMode="auto">
                    <a:xfrm>
                      <a:off x="0" y="0"/>
                      <a:ext cx="5760000" cy="328588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FCE64" w14:textId="77777777" w:rsidR="001C3E7D" w:rsidRDefault="001C3E7D" w:rsidP="001C3E7D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35CD911E" w14:textId="77777777" w:rsidR="001C3E7D" w:rsidRDefault="001C3E7D" w:rsidP="001C3E7D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2A450DFB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 xml:space="preserve">Case </w:t>
      </w:r>
    </w:p>
    <w:p w14:paraId="3636271B" w14:textId="77777777" w:rsidR="001C3E7D" w:rsidRDefault="001C3E7D" w:rsidP="001C3E7D">
      <w:pPr>
        <w:jc w:val="both"/>
        <w:rPr>
          <w:rFonts w:ascii="Arial" w:hAnsi="Arial" w:cs="Arial"/>
          <w:i/>
          <w:sz w:val="16"/>
        </w:rPr>
      </w:pPr>
    </w:p>
    <w:p w14:paraId="216D9C6D" w14:textId="15B47A86" w:rsidR="005D54B8" w:rsidRDefault="005D54B8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  <w:rPr>
          <w:b/>
          <w:bCs/>
        </w:rPr>
      </w:pPr>
      <w:r w:rsidRPr="00DB5FCD">
        <w:t>Display</w:t>
      </w:r>
      <w:r w:rsidRPr="00675589">
        <w:rPr>
          <w:b/>
          <w:bCs/>
        </w:rPr>
        <w:t xml:space="preserve"> all data</w:t>
      </w:r>
      <w:r>
        <w:t xml:space="preserve"> from “</w:t>
      </w:r>
      <w:proofErr w:type="spellStart"/>
      <w:r w:rsidR="004A4187">
        <w:rPr>
          <w:b/>
          <w:bCs/>
        </w:rPr>
        <w:t>MsCustomer</w:t>
      </w:r>
      <w:proofErr w:type="spellEnd"/>
      <w:r>
        <w:t>”</w:t>
      </w:r>
      <w:r w:rsidR="004A4187">
        <w:t xml:space="preserve"> table and </w:t>
      </w:r>
      <w:r w:rsidR="004A4187" w:rsidRPr="003E6126">
        <w:rPr>
          <w:b/>
          <w:bCs/>
        </w:rPr>
        <w:t>sort</w:t>
      </w:r>
      <w:r w:rsidR="004A4187">
        <w:t xml:space="preserve"> it by </w:t>
      </w:r>
      <w:proofErr w:type="spellStart"/>
      <w:r w:rsidR="004A4187">
        <w:rPr>
          <w:b/>
          <w:bCs/>
        </w:rPr>
        <w:t>CustomerDOB</w:t>
      </w:r>
      <w:proofErr w:type="spellEnd"/>
      <w:r w:rsidR="004A4187">
        <w:rPr>
          <w:b/>
          <w:bCs/>
        </w:rPr>
        <w:t xml:space="preserve"> </w:t>
      </w:r>
      <w:r w:rsidR="004A4187">
        <w:t xml:space="preserve">from the </w:t>
      </w:r>
      <w:r w:rsidR="004A4187" w:rsidRPr="004A4187">
        <w:rPr>
          <w:b/>
          <w:bCs/>
        </w:rPr>
        <w:t>most recent to the oldest</w:t>
      </w:r>
      <w:r w:rsidR="004A4187" w:rsidRPr="003E6126">
        <w:t>.</w:t>
      </w:r>
    </w:p>
    <w:p w14:paraId="7F61A93B" w14:textId="67EA76BA" w:rsidR="004A4187" w:rsidRDefault="004A4187" w:rsidP="004A4187">
      <w:pPr>
        <w:pStyle w:val="ListParagraph"/>
        <w:spacing w:line="360" w:lineRule="auto"/>
        <w:ind w:left="450"/>
        <w:jc w:val="both"/>
      </w:pPr>
      <w:r w:rsidRPr="004A4187">
        <w:rPr>
          <w:noProof/>
        </w:rPr>
        <w:drawing>
          <wp:inline distT="0" distB="0" distL="0" distR="0" wp14:anchorId="0538FF32" wp14:editId="40014131">
            <wp:extent cx="5760000" cy="2990354"/>
            <wp:effectExtent l="19050" t="19050" r="12700" b="1968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035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9AE7D" w14:textId="50CDC8E6" w:rsidR="004A4187" w:rsidRDefault="006F2A51" w:rsidP="00DB5FCD">
      <w:pPr>
        <w:jc w:val="both"/>
      </w:pPr>
      <w:r w:rsidRPr="006F2A51">
        <w:t xml:space="preserve">select * from </w:t>
      </w:r>
      <w:proofErr w:type="spellStart"/>
      <w:r w:rsidRPr="006F2A51">
        <w:t>mscustomer</w:t>
      </w:r>
      <w:proofErr w:type="spellEnd"/>
      <w:r w:rsidRPr="006F2A51">
        <w:t xml:space="preserve"> order by </w:t>
      </w:r>
      <w:proofErr w:type="spellStart"/>
      <w:r w:rsidRPr="006F2A51">
        <w:t>CustomerDOB</w:t>
      </w:r>
      <w:proofErr w:type="spellEnd"/>
      <w:r w:rsidRPr="006F2A51">
        <w:t xml:space="preserve"> desc;</w:t>
      </w:r>
    </w:p>
    <w:p w14:paraId="084F761E" w14:textId="77777777" w:rsidR="006F2A51" w:rsidRDefault="006F2A51" w:rsidP="00DB5FCD">
      <w:pPr>
        <w:jc w:val="both"/>
      </w:pPr>
    </w:p>
    <w:p w14:paraId="7F33D69E" w14:textId="43E9C7FF" w:rsidR="004A4187" w:rsidRDefault="006B2E0E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r w:rsidRPr="006B2E0E">
        <w:rPr>
          <w:b/>
          <w:bCs/>
        </w:rPr>
        <w:t>ProductName</w:t>
      </w:r>
      <w:r>
        <w:t xml:space="preserve">, </w:t>
      </w:r>
      <w:proofErr w:type="spellStart"/>
      <w:r>
        <w:rPr>
          <w:b/>
          <w:bCs/>
        </w:rPr>
        <w:t>CategoryName</w:t>
      </w:r>
      <w:proofErr w:type="spellEnd"/>
      <w:r>
        <w:t xml:space="preserve">, and </w:t>
      </w:r>
      <w:proofErr w:type="spellStart"/>
      <w:r>
        <w:rPr>
          <w:b/>
          <w:bCs/>
        </w:rPr>
        <w:t>ProductPrice</w:t>
      </w:r>
      <w:proofErr w:type="spellEnd"/>
      <w:r>
        <w:t xml:space="preserve"> (obtained by </w:t>
      </w:r>
      <w:r w:rsidRPr="00D2750E">
        <w:rPr>
          <w:b/>
          <w:bCs/>
        </w:rPr>
        <w:t>adding</w:t>
      </w:r>
      <w:r>
        <w:t xml:space="preserve"> ‘</w:t>
      </w:r>
      <w:r>
        <w:rPr>
          <w:b/>
          <w:bCs/>
        </w:rPr>
        <w:t>$</w:t>
      </w:r>
      <w:r>
        <w:t xml:space="preserve">’ in front </w:t>
      </w:r>
      <w:r w:rsidR="00527529">
        <w:t xml:space="preserve">of the </w:t>
      </w:r>
      <w:proofErr w:type="spellStart"/>
      <w:r w:rsidR="00527529">
        <w:rPr>
          <w:b/>
          <w:bCs/>
        </w:rPr>
        <w:t>ProductPrice</w:t>
      </w:r>
      <w:proofErr w:type="spellEnd"/>
      <w:r>
        <w:t>)</w:t>
      </w:r>
      <w:r w:rsidR="00527529">
        <w:t xml:space="preserve"> for every </w:t>
      </w:r>
      <w:r w:rsidR="00D2750E">
        <w:rPr>
          <w:b/>
          <w:bCs/>
        </w:rPr>
        <w:t>D</w:t>
      </w:r>
      <w:r w:rsidR="00527529">
        <w:rPr>
          <w:b/>
          <w:bCs/>
        </w:rPr>
        <w:t xml:space="preserve">airy </w:t>
      </w:r>
      <w:r w:rsidR="00527529">
        <w:t>product</w:t>
      </w:r>
      <w:r w:rsidR="00D2750E">
        <w:t>.</w:t>
      </w:r>
    </w:p>
    <w:p w14:paraId="0824D7DE" w14:textId="5FAB5593" w:rsidR="00527529" w:rsidRDefault="00527529" w:rsidP="00527529">
      <w:pPr>
        <w:pStyle w:val="ListParagraph"/>
        <w:spacing w:line="360" w:lineRule="auto"/>
        <w:ind w:left="450"/>
        <w:jc w:val="both"/>
      </w:pPr>
      <w:r>
        <w:t>(</w:t>
      </w:r>
      <w:r w:rsidR="009B0178">
        <w:rPr>
          <w:b/>
          <w:bCs/>
        </w:rPr>
        <w:t>CONCAT</w:t>
      </w:r>
      <w:r>
        <w:t>)</w:t>
      </w:r>
    </w:p>
    <w:p w14:paraId="77268B80" w14:textId="52A15F69" w:rsidR="00527529" w:rsidRDefault="00527529" w:rsidP="00B77745">
      <w:pPr>
        <w:pStyle w:val="ListParagraph"/>
        <w:spacing w:line="360" w:lineRule="auto"/>
        <w:ind w:left="450"/>
        <w:jc w:val="both"/>
      </w:pPr>
      <w:r w:rsidRPr="00527529">
        <w:rPr>
          <w:noProof/>
        </w:rPr>
        <w:drawing>
          <wp:inline distT="0" distB="0" distL="0" distR="0" wp14:anchorId="0939B1A3" wp14:editId="692863CC">
            <wp:extent cx="2880000" cy="2567882"/>
            <wp:effectExtent l="19050" t="19050" r="1587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6788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F6C84" w14:textId="01A0FF8B" w:rsidR="00527529" w:rsidRDefault="00527529">
      <w:pPr>
        <w:spacing w:after="200" w:line="276" w:lineRule="auto"/>
      </w:pPr>
    </w:p>
    <w:p w14:paraId="70C8A401" w14:textId="0BBD0342" w:rsidR="00527529" w:rsidRDefault="00527529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lastRenderedPageBreak/>
        <w:t xml:space="preserve">Display </w:t>
      </w:r>
      <w:proofErr w:type="spellStart"/>
      <w:r>
        <w:rPr>
          <w:b/>
          <w:bCs/>
        </w:rPr>
        <w:t>CustomerName</w:t>
      </w:r>
      <w:proofErr w:type="spellEnd"/>
      <w:r>
        <w:t xml:space="preserve"> and </w:t>
      </w:r>
      <w:proofErr w:type="spellStart"/>
      <w:r>
        <w:rPr>
          <w:b/>
          <w:bCs/>
        </w:rPr>
        <w:t>CustomerAddress</w:t>
      </w:r>
      <w:proofErr w:type="spellEnd"/>
      <w:r>
        <w:rPr>
          <w:b/>
          <w:bCs/>
        </w:rPr>
        <w:t xml:space="preserve"> </w:t>
      </w:r>
      <w:r>
        <w:t xml:space="preserve">for every </w:t>
      </w:r>
      <w:r w:rsidRPr="005B3873">
        <w:rPr>
          <w:b/>
          <w:bCs/>
        </w:rPr>
        <w:t>customer</w:t>
      </w:r>
      <w:r>
        <w:t xml:space="preserve"> who have done a transaction </w:t>
      </w:r>
      <w:r w:rsidR="00692353">
        <w:t xml:space="preserve">served by an </w:t>
      </w:r>
      <w:r w:rsidR="00692353" w:rsidRPr="005B3873">
        <w:rPr>
          <w:b/>
          <w:bCs/>
        </w:rPr>
        <w:t>employe with id</w:t>
      </w:r>
      <w:r w:rsidR="00692353">
        <w:t xml:space="preserve"> “</w:t>
      </w:r>
      <w:r w:rsidR="00692353" w:rsidRPr="00692353">
        <w:rPr>
          <w:b/>
          <w:bCs/>
        </w:rPr>
        <w:t>EM002</w:t>
      </w:r>
      <w:r w:rsidR="00692353">
        <w:t xml:space="preserve">” and happened in the </w:t>
      </w:r>
      <w:r w:rsidR="00692353" w:rsidRPr="005B3873">
        <w:rPr>
          <w:b/>
          <w:bCs/>
        </w:rPr>
        <w:t>third</w:t>
      </w:r>
      <w:r w:rsidR="00692353">
        <w:t xml:space="preserve"> </w:t>
      </w:r>
      <w:r w:rsidR="00692353" w:rsidRPr="00692353">
        <w:rPr>
          <w:b/>
          <w:bCs/>
        </w:rPr>
        <w:t>quarter of the year</w:t>
      </w:r>
      <w:r>
        <w:t xml:space="preserve">. Duplicate data must be </w:t>
      </w:r>
      <w:r w:rsidRPr="005B3873">
        <w:rPr>
          <w:b/>
          <w:bCs/>
        </w:rPr>
        <w:t>shown only once</w:t>
      </w:r>
      <w:r>
        <w:t>.</w:t>
      </w:r>
    </w:p>
    <w:p w14:paraId="55671753" w14:textId="33DCCC95" w:rsidR="004A4187" w:rsidRDefault="00527529" w:rsidP="00527529">
      <w:pPr>
        <w:pStyle w:val="ListParagraph"/>
        <w:spacing w:line="360" w:lineRule="auto"/>
        <w:ind w:left="450"/>
        <w:jc w:val="both"/>
      </w:pPr>
      <w:r>
        <w:t>(</w:t>
      </w:r>
      <w:r w:rsidR="009337A3">
        <w:rPr>
          <w:b/>
          <w:bCs/>
        </w:rPr>
        <w:t>DISTINCT</w:t>
      </w:r>
      <w:r>
        <w:t xml:space="preserve">, </w:t>
      </w:r>
      <w:r w:rsidR="009337A3">
        <w:rPr>
          <w:b/>
          <w:bCs/>
        </w:rPr>
        <w:t>QUARTER</w:t>
      </w:r>
      <w:r>
        <w:t>)</w:t>
      </w:r>
    </w:p>
    <w:p w14:paraId="012981BF" w14:textId="1F930C61" w:rsidR="00527529" w:rsidRDefault="00527529" w:rsidP="00527529">
      <w:pPr>
        <w:pStyle w:val="ListParagraph"/>
        <w:spacing w:line="360" w:lineRule="auto"/>
        <w:ind w:left="450"/>
        <w:jc w:val="both"/>
      </w:pPr>
      <w:r w:rsidRPr="00527529">
        <w:rPr>
          <w:noProof/>
        </w:rPr>
        <w:drawing>
          <wp:inline distT="0" distB="0" distL="0" distR="0" wp14:anchorId="674EB6C2" wp14:editId="262CF279">
            <wp:extent cx="2520000" cy="1381705"/>
            <wp:effectExtent l="19050" t="19050" r="1397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817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93E9A" w14:textId="35F34B66" w:rsidR="004A4187" w:rsidRDefault="004A4187" w:rsidP="004A4187">
      <w:pPr>
        <w:spacing w:line="360" w:lineRule="auto"/>
        <w:jc w:val="both"/>
      </w:pPr>
    </w:p>
    <w:p w14:paraId="5517815E" w14:textId="41D8B4BE" w:rsidR="00E3441F" w:rsidRDefault="00341FCC" w:rsidP="00E3441F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proofErr w:type="spellStart"/>
      <w:r>
        <w:rPr>
          <w:b/>
          <w:bCs/>
        </w:rPr>
        <w:t>CustomerName</w:t>
      </w:r>
      <w:proofErr w:type="spellEnd"/>
      <w:r>
        <w:t xml:space="preserve">, </w:t>
      </w:r>
      <w:proofErr w:type="spellStart"/>
      <w:r w:rsidRPr="00341FCC">
        <w:rPr>
          <w:b/>
          <w:bCs/>
        </w:rPr>
        <w:t>CustomerEmail</w:t>
      </w:r>
      <w:proofErr w:type="spellEnd"/>
      <w:r>
        <w:t xml:space="preserve">, </w:t>
      </w:r>
      <w:proofErr w:type="spellStart"/>
      <w:r w:rsidRPr="00341FCC">
        <w:rPr>
          <w:b/>
          <w:bCs/>
        </w:rPr>
        <w:t>CustomerDOB</w:t>
      </w:r>
      <w:proofErr w:type="spellEnd"/>
      <w:r>
        <w:t xml:space="preserve">, </w:t>
      </w:r>
      <w:proofErr w:type="spellStart"/>
      <w:r w:rsidRPr="00341FCC">
        <w:rPr>
          <w:b/>
          <w:bCs/>
        </w:rPr>
        <w:t>TransactionID</w:t>
      </w:r>
      <w:proofErr w:type="spellEnd"/>
      <w:r>
        <w:t xml:space="preserve">, and </w:t>
      </w:r>
      <w:proofErr w:type="spellStart"/>
      <w:r w:rsidRPr="00341FCC">
        <w:rPr>
          <w:b/>
          <w:bCs/>
        </w:rPr>
        <w:t>TransactionDate</w:t>
      </w:r>
      <w:proofErr w:type="spellEnd"/>
      <w:r>
        <w:t xml:space="preserve"> for every </w:t>
      </w:r>
      <w:r w:rsidRPr="00E3441F">
        <w:rPr>
          <w:b/>
          <w:bCs/>
        </w:rPr>
        <w:t>customer</w:t>
      </w:r>
      <w:r>
        <w:t xml:space="preserve"> whose name </w:t>
      </w:r>
      <w:r w:rsidRPr="00E3441F">
        <w:rPr>
          <w:b/>
          <w:bCs/>
        </w:rPr>
        <w:t>contains letter</w:t>
      </w:r>
      <w:r>
        <w:t xml:space="preserve"> “</w:t>
      </w:r>
      <w:r>
        <w:rPr>
          <w:b/>
          <w:bCs/>
        </w:rPr>
        <w:t>m</w:t>
      </w:r>
      <w:r>
        <w:t xml:space="preserve">” and is </w:t>
      </w:r>
      <w:r w:rsidRPr="00E3441F">
        <w:rPr>
          <w:b/>
          <w:bCs/>
        </w:rPr>
        <w:t>born in</w:t>
      </w:r>
      <w:r>
        <w:t xml:space="preserve"> </w:t>
      </w:r>
      <w:r w:rsidRPr="00341FCC">
        <w:rPr>
          <w:b/>
          <w:bCs/>
        </w:rPr>
        <w:t xml:space="preserve">January </w:t>
      </w:r>
      <w:r w:rsidR="00BC5A93">
        <w:rPr>
          <w:b/>
          <w:bCs/>
        </w:rPr>
        <w:t xml:space="preserve">until </w:t>
      </w:r>
      <w:r w:rsidRPr="00341FCC">
        <w:rPr>
          <w:b/>
          <w:bCs/>
        </w:rPr>
        <w:t>Augus</w:t>
      </w:r>
      <w:r>
        <w:rPr>
          <w:b/>
          <w:bCs/>
        </w:rPr>
        <w:t>t</w:t>
      </w:r>
      <w:r>
        <w:t xml:space="preserve"> and </w:t>
      </w:r>
      <w:r w:rsidRPr="000C1276">
        <w:t xml:space="preserve">all of the </w:t>
      </w:r>
      <w:r w:rsidR="000C1276" w:rsidRPr="000C1276">
        <w:t>transaction</w:t>
      </w:r>
      <w:r w:rsidRPr="000C1276">
        <w:t xml:space="preserve"> they have done</w:t>
      </w:r>
      <w:r w:rsidR="00735EDA">
        <w:t>. I</w:t>
      </w:r>
      <w:r>
        <w:t xml:space="preserve">f the customer </w:t>
      </w:r>
      <w:r w:rsidRPr="00C812BC">
        <w:rPr>
          <w:b/>
          <w:bCs/>
        </w:rPr>
        <w:t xml:space="preserve">haven’t done any </w:t>
      </w:r>
      <w:proofErr w:type="spellStart"/>
      <w:r w:rsidRPr="00C812BC">
        <w:rPr>
          <w:b/>
          <w:bCs/>
        </w:rPr>
        <w:t>ransaction</w:t>
      </w:r>
      <w:proofErr w:type="spellEnd"/>
      <w:r>
        <w:t xml:space="preserve"> yet, display </w:t>
      </w:r>
      <w:r>
        <w:rPr>
          <w:b/>
          <w:bCs/>
        </w:rPr>
        <w:t xml:space="preserve">NULL </w:t>
      </w:r>
      <w:r>
        <w:t>on the transaction column.</w:t>
      </w:r>
    </w:p>
    <w:p w14:paraId="41EB503C" w14:textId="3A3D19E7" w:rsidR="00341FCC" w:rsidRDefault="00341FCC" w:rsidP="00E3441F">
      <w:pPr>
        <w:pStyle w:val="ListParagraph"/>
        <w:spacing w:line="360" w:lineRule="auto"/>
        <w:ind w:left="450"/>
        <w:jc w:val="both"/>
      </w:pPr>
      <w:r>
        <w:t>(</w:t>
      </w:r>
      <w:r w:rsidR="00E3441F" w:rsidRPr="00E3441F">
        <w:rPr>
          <w:b/>
          <w:bCs/>
        </w:rPr>
        <w:t>LEFT JOIN</w:t>
      </w:r>
      <w:r>
        <w:t xml:space="preserve">, </w:t>
      </w:r>
      <w:r w:rsidR="00E3441F" w:rsidRPr="00E3441F">
        <w:rPr>
          <w:b/>
          <w:bCs/>
        </w:rPr>
        <w:t>LIKE</w:t>
      </w:r>
      <w:r>
        <w:t xml:space="preserve">, </w:t>
      </w:r>
      <w:r w:rsidR="00E3441F" w:rsidRPr="00E3441F">
        <w:rPr>
          <w:b/>
          <w:bCs/>
        </w:rPr>
        <w:t>MONTH</w:t>
      </w:r>
      <w:r>
        <w:t>)</w:t>
      </w:r>
    </w:p>
    <w:p w14:paraId="741791D4" w14:textId="51A25C1E" w:rsidR="00341FCC" w:rsidRDefault="00341FCC" w:rsidP="00304BEF">
      <w:pPr>
        <w:pStyle w:val="ListParagraph"/>
        <w:spacing w:line="360" w:lineRule="auto"/>
        <w:ind w:left="360" w:right="-9" w:firstLine="90"/>
        <w:jc w:val="both"/>
      </w:pPr>
      <w:r w:rsidRPr="00341FCC">
        <w:rPr>
          <w:noProof/>
        </w:rPr>
        <w:drawing>
          <wp:inline distT="0" distB="0" distL="0" distR="0" wp14:anchorId="5CB4BFDE" wp14:editId="5279F390">
            <wp:extent cx="5760000" cy="2943175"/>
            <wp:effectExtent l="19050" t="19050" r="12700" b="1016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FFBBE8" w14:textId="77777777" w:rsidR="00341FCC" w:rsidRDefault="00341FCC">
      <w:pPr>
        <w:spacing w:after="200" w:line="276" w:lineRule="auto"/>
      </w:pPr>
      <w:r>
        <w:br w:type="page"/>
      </w:r>
    </w:p>
    <w:p w14:paraId="51A05D66" w14:textId="2B4004AA" w:rsidR="004A4187" w:rsidRDefault="004C5D11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lastRenderedPageBreak/>
        <w:t xml:space="preserve">Display </w:t>
      </w:r>
      <w:proofErr w:type="spellStart"/>
      <w:r>
        <w:rPr>
          <w:b/>
          <w:bCs/>
        </w:rPr>
        <w:t>TransactionID</w:t>
      </w:r>
      <w:proofErr w:type="spellEnd"/>
      <w:r>
        <w:t xml:space="preserve">, </w:t>
      </w:r>
      <w:proofErr w:type="spellStart"/>
      <w:r>
        <w:rPr>
          <w:b/>
          <w:bCs/>
        </w:rPr>
        <w:t>TransactionDate</w:t>
      </w:r>
      <w:proofErr w:type="spellEnd"/>
      <w:r>
        <w:t xml:space="preserve">, </w:t>
      </w:r>
      <w:r>
        <w:rPr>
          <w:b/>
          <w:bCs/>
        </w:rPr>
        <w:t>ProductName</w:t>
      </w:r>
      <w:r>
        <w:t xml:space="preserve">, and </w:t>
      </w:r>
      <w:proofErr w:type="spellStart"/>
      <w:r>
        <w:rPr>
          <w:b/>
          <w:bCs/>
        </w:rPr>
        <w:t>ExpiryDate</w:t>
      </w:r>
      <w:proofErr w:type="spellEnd"/>
      <w:r>
        <w:rPr>
          <w:b/>
          <w:bCs/>
        </w:rPr>
        <w:t xml:space="preserve"> </w:t>
      </w:r>
      <w:r w:rsidRPr="004C5D11">
        <w:t>(</w:t>
      </w:r>
      <w:r>
        <w:t xml:space="preserve">obtained by </w:t>
      </w:r>
      <w:r w:rsidRPr="007B23FF">
        <w:rPr>
          <w:b/>
          <w:bCs/>
        </w:rPr>
        <w:t>adding</w:t>
      </w:r>
      <w:r>
        <w:t xml:space="preserve"> </w:t>
      </w:r>
      <w:r w:rsidRPr="00DA657F">
        <w:rPr>
          <w:b/>
          <w:bCs/>
        </w:rPr>
        <w:t>3 months</w:t>
      </w:r>
      <w:r>
        <w:t xml:space="preserve"> </w:t>
      </w:r>
      <w:r w:rsidR="00DA657F">
        <w:t xml:space="preserve">to the </w:t>
      </w:r>
      <w:proofErr w:type="spellStart"/>
      <w:r w:rsidR="00DA657F" w:rsidRPr="00DA657F">
        <w:rPr>
          <w:b/>
          <w:bCs/>
        </w:rPr>
        <w:t>TransactionDate</w:t>
      </w:r>
      <w:proofErr w:type="spellEnd"/>
      <w:r w:rsidR="00DA657F">
        <w:t xml:space="preserve"> and show it in “</w:t>
      </w:r>
      <w:r w:rsidR="00DA657F" w:rsidRPr="00DA657F">
        <w:rPr>
          <w:b/>
          <w:bCs/>
        </w:rPr>
        <w:t>dd-mm-</w:t>
      </w:r>
      <w:proofErr w:type="spellStart"/>
      <w:r w:rsidR="00DA657F" w:rsidRPr="00DA657F">
        <w:rPr>
          <w:b/>
          <w:bCs/>
        </w:rPr>
        <w:t>yyyy</w:t>
      </w:r>
      <w:proofErr w:type="spellEnd"/>
      <w:r w:rsidR="00DA657F">
        <w:t xml:space="preserve">” </w:t>
      </w:r>
      <w:r w:rsidR="00DA657F" w:rsidRPr="007B23FF">
        <w:rPr>
          <w:b/>
          <w:bCs/>
        </w:rPr>
        <w:t>format</w:t>
      </w:r>
      <w:r w:rsidRPr="004C5D11">
        <w:t>)</w:t>
      </w:r>
      <w:r w:rsidR="00DA657F">
        <w:t xml:space="preserve"> for every </w:t>
      </w:r>
      <w:r w:rsidR="00DA657F" w:rsidRPr="007B23FF">
        <w:rPr>
          <w:b/>
          <w:bCs/>
        </w:rPr>
        <w:t>product</w:t>
      </w:r>
      <w:r w:rsidR="00DA657F">
        <w:t xml:space="preserve"> bought by a customer whose </w:t>
      </w:r>
      <w:r w:rsidR="00DA657F" w:rsidRPr="007B23FF">
        <w:rPr>
          <w:b/>
          <w:bCs/>
        </w:rPr>
        <w:t>email ends with</w:t>
      </w:r>
      <w:r w:rsidR="00DA657F">
        <w:t xml:space="preserve"> “</w:t>
      </w:r>
      <w:r w:rsidR="00DA657F">
        <w:rPr>
          <w:b/>
          <w:bCs/>
        </w:rPr>
        <w:t>@msu.com</w:t>
      </w:r>
      <w:r w:rsidR="00DA657F">
        <w:t xml:space="preserve">” and </w:t>
      </w:r>
      <w:r w:rsidR="00DA657F" w:rsidRPr="007B23FF">
        <w:rPr>
          <w:b/>
          <w:bCs/>
        </w:rPr>
        <w:t>sort</w:t>
      </w:r>
      <w:r w:rsidR="00DA657F">
        <w:t xml:space="preserve"> the date from the </w:t>
      </w:r>
      <w:r w:rsidR="00DA657F" w:rsidRPr="007B23FF">
        <w:rPr>
          <w:b/>
          <w:bCs/>
        </w:rPr>
        <w:t>oldest to the most recent</w:t>
      </w:r>
      <w:r w:rsidR="00DA657F">
        <w:t>.</w:t>
      </w:r>
    </w:p>
    <w:p w14:paraId="31DB2A38" w14:textId="6DF77F79" w:rsidR="00DA657F" w:rsidRDefault="00DA657F" w:rsidP="00A91AF8">
      <w:pPr>
        <w:pStyle w:val="ListParagraph"/>
        <w:spacing w:line="360" w:lineRule="auto"/>
        <w:ind w:left="360" w:firstLine="90"/>
        <w:jc w:val="both"/>
      </w:pPr>
      <w:r>
        <w:t>(</w:t>
      </w:r>
      <w:r w:rsidR="00362054">
        <w:rPr>
          <w:b/>
          <w:bCs/>
        </w:rPr>
        <w:t>DATE_FORMAT</w:t>
      </w:r>
      <w:r>
        <w:t>,</w:t>
      </w:r>
      <w:r w:rsidR="00362054">
        <w:rPr>
          <w:b/>
          <w:bCs/>
        </w:rPr>
        <w:t xml:space="preserve"> LIKE</w:t>
      </w:r>
      <w:r>
        <w:t>)</w:t>
      </w:r>
    </w:p>
    <w:p w14:paraId="373EDB85" w14:textId="690A56BC" w:rsidR="004A4187" w:rsidRDefault="00DA657F" w:rsidP="00A91AF8">
      <w:pPr>
        <w:pStyle w:val="ListParagraph"/>
        <w:spacing w:line="360" w:lineRule="auto"/>
        <w:ind w:left="360" w:firstLine="90"/>
        <w:jc w:val="both"/>
      </w:pPr>
      <w:r w:rsidRPr="00DA657F">
        <w:rPr>
          <w:noProof/>
        </w:rPr>
        <w:drawing>
          <wp:inline distT="0" distB="0" distL="0" distR="0" wp14:anchorId="62F7B0FD" wp14:editId="07BC81D2">
            <wp:extent cx="5040000" cy="2712109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1210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DDBC3" w14:textId="50F11781" w:rsidR="008A4D31" w:rsidRDefault="004D3BE8" w:rsidP="004D3BE8">
      <w:pPr>
        <w:spacing w:after="200" w:line="276" w:lineRule="auto"/>
      </w:pPr>
      <w:r>
        <w:br w:type="page"/>
      </w:r>
    </w:p>
    <w:p w14:paraId="4BDFC4B5" w14:textId="6DDAAA58" w:rsidR="008A4D31" w:rsidRPr="000C1276" w:rsidRDefault="008A4D31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 w:rsidRPr="000C1276">
        <w:lastRenderedPageBreak/>
        <w:t xml:space="preserve">Display </w:t>
      </w:r>
      <w:proofErr w:type="spellStart"/>
      <w:r w:rsidRPr="000C1276">
        <w:rPr>
          <w:b/>
          <w:bCs/>
        </w:rPr>
        <w:t>CustomerName</w:t>
      </w:r>
      <w:proofErr w:type="spellEnd"/>
      <w:r w:rsidRPr="000C1276">
        <w:t xml:space="preserve">, </w:t>
      </w:r>
      <w:proofErr w:type="spellStart"/>
      <w:r w:rsidRPr="000C1276">
        <w:rPr>
          <w:b/>
          <w:bCs/>
        </w:rPr>
        <w:t>EmployeeName</w:t>
      </w:r>
      <w:proofErr w:type="spellEnd"/>
      <w:r w:rsidRPr="000C1276">
        <w:t xml:space="preserve">, </w:t>
      </w:r>
      <w:proofErr w:type="spellStart"/>
      <w:r w:rsidRPr="000C1276">
        <w:rPr>
          <w:b/>
          <w:bCs/>
        </w:rPr>
        <w:t>TransactionID</w:t>
      </w:r>
      <w:proofErr w:type="spellEnd"/>
      <w:r w:rsidRPr="000C1276">
        <w:t xml:space="preserve">, and </w:t>
      </w:r>
      <w:proofErr w:type="spellStart"/>
      <w:r w:rsidRPr="000C1276">
        <w:rPr>
          <w:b/>
          <w:bCs/>
        </w:rPr>
        <w:t>TransactionDate</w:t>
      </w:r>
      <w:proofErr w:type="spellEnd"/>
      <w:r w:rsidRPr="000C1276">
        <w:rPr>
          <w:b/>
          <w:bCs/>
        </w:rPr>
        <w:t xml:space="preserve"> </w:t>
      </w:r>
      <w:r w:rsidRPr="000C1276">
        <w:t xml:space="preserve">for every </w:t>
      </w:r>
      <w:r w:rsidRPr="000C1276">
        <w:rPr>
          <w:b/>
          <w:bCs/>
        </w:rPr>
        <w:t>transaction</w:t>
      </w:r>
      <w:r w:rsidRPr="000C1276">
        <w:t xml:space="preserve"> which </w:t>
      </w:r>
      <w:r w:rsidRPr="000C1276">
        <w:rPr>
          <w:b/>
          <w:bCs/>
        </w:rPr>
        <w:t>include</w:t>
      </w:r>
      <w:r w:rsidRPr="000C1276">
        <w:t xml:space="preserve"> </w:t>
      </w:r>
      <w:r w:rsidRPr="000C1276">
        <w:rPr>
          <w:b/>
          <w:bCs/>
        </w:rPr>
        <w:t xml:space="preserve">meat product </w:t>
      </w:r>
      <w:r w:rsidRPr="000C1276">
        <w:t xml:space="preserve">in it and the transaction is </w:t>
      </w:r>
      <w:r w:rsidRPr="000C1276">
        <w:rPr>
          <w:b/>
          <w:bCs/>
        </w:rPr>
        <w:t>served by a male employee</w:t>
      </w:r>
      <w:r w:rsidRPr="000C1276">
        <w:t xml:space="preserve">. Then </w:t>
      </w:r>
      <w:r w:rsidRPr="000C1276">
        <w:rPr>
          <w:b/>
          <w:bCs/>
        </w:rPr>
        <w:t>sort</w:t>
      </w:r>
      <w:r w:rsidRPr="000C1276">
        <w:t xml:space="preserve"> the data by </w:t>
      </w:r>
      <w:proofErr w:type="spellStart"/>
      <w:r w:rsidRPr="000C1276">
        <w:rPr>
          <w:b/>
          <w:bCs/>
        </w:rPr>
        <w:t>CustomerName</w:t>
      </w:r>
      <w:proofErr w:type="spellEnd"/>
      <w:r w:rsidRPr="000C1276">
        <w:rPr>
          <w:b/>
          <w:bCs/>
        </w:rPr>
        <w:t xml:space="preserve"> </w:t>
      </w:r>
      <w:r w:rsidRPr="000C1276">
        <w:t xml:space="preserve">in </w:t>
      </w:r>
      <w:r w:rsidRPr="000C1276">
        <w:rPr>
          <w:b/>
          <w:bCs/>
        </w:rPr>
        <w:t>ascending format</w:t>
      </w:r>
      <w:r w:rsidR="002A3FDE" w:rsidRPr="000C1276">
        <w:t>.</w:t>
      </w:r>
    </w:p>
    <w:p w14:paraId="11DA983E" w14:textId="09BB8785" w:rsidR="008A4D31" w:rsidRDefault="008A4D31" w:rsidP="008A4D31">
      <w:pPr>
        <w:pStyle w:val="ListParagraph"/>
        <w:spacing w:line="360" w:lineRule="auto"/>
        <w:ind w:left="450"/>
        <w:jc w:val="both"/>
      </w:pPr>
      <w:r w:rsidRPr="000C1276">
        <w:t>(</w:t>
      </w:r>
      <w:r w:rsidR="00F6320B" w:rsidRPr="000C1276">
        <w:rPr>
          <w:b/>
          <w:bCs/>
        </w:rPr>
        <w:t>DISTINCT</w:t>
      </w:r>
      <w:r w:rsidRPr="000C1276">
        <w:t xml:space="preserve">, </w:t>
      </w:r>
      <w:r w:rsidR="00F6320B" w:rsidRPr="000C1276">
        <w:rPr>
          <w:b/>
          <w:bCs/>
        </w:rPr>
        <w:t>LIKE</w:t>
      </w:r>
      <w:r w:rsidRPr="000C1276">
        <w:t>)</w:t>
      </w:r>
    </w:p>
    <w:p w14:paraId="06F9A5E1" w14:textId="0F9D1035" w:rsidR="008A4D31" w:rsidRDefault="008A4D31" w:rsidP="008A4D31">
      <w:pPr>
        <w:pStyle w:val="ListParagraph"/>
        <w:spacing w:line="360" w:lineRule="auto"/>
        <w:ind w:left="450"/>
        <w:jc w:val="both"/>
      </w:pPr>
      <w:r w:rsidRPr="008A4D31">
        <w:rPr>
          <w:noProof/>
        </w:rPr>
        <w:drawing>
          <wp:inline distT="0" distB="0" distL="0" distR="0" wp14:anchorId="176EC201" wp14:editId="29B27BA0">
            <wp:extent cx="4027644" cy="3475731"/>
            <wp:effectExtent l="19050" t="19050" r="1143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44" cy="347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36FCA" w14:textId="77777777" w:rsidR="008A4D31" w:rsidRDefault="008A4D31" w:rsidP="008A4D31">
      <w:pPr>
        <w:spacing w:line="360" w:lineRule="auto"/>
        <w:jc w:val="both"/>
      </w:pPr>
    </w:p>
    <w:p w14:paraId="0B46DC9F" w14:textId="65468542" w:rsidR="008A4D31" w:rsidRPr="00B41700" w:rsidRDefault="008A4D31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proofErr w:type="spellStart"/>
      <w:r>
        <w:rPr>
          <w:b/>
          <w:bCs/>
        </w:rPr>
        <w:t>EmployeeName</w:t>
      </w:r>
      <w:proofErr w:type="spellEnd"/>
      <w:r w:rsidR="00B41700">
        <w:rPr>
          <w:b/>
          <w:bCs/>
        </w:rPr>
        <w:t xml:space="preserve"> </w:t>
      </w:r>
      <w:r w:rsidR="00B41700">
        <w:t xml:space="preserve">(obtained by </w:t>
      </w:r>
      <w:r w:rsidR="00B41700" w:rsidRPr="00E25CDB">
        <w:rPr>
          <w:b/>
          <w:bCs/>
        </w:rPr>
        <w:t>adding</w:t>
      </w:r>
      <w:r w:rsidR="00B41700">
        <w:t xml:space="preserve"> “</w:t>
      </w:r>
      <w:r w:rsidR="00B41700">
        <w:rPr>
          <w:b/>
          <w:bCs/>
        </w:rPr>
        <w:t>Mr.</w:t>
      </w:r>
      <w:r w:rsidR="00B41700">
        <w:t xml:space="preserve">” in front of the </w:t>
      </w:r>
      <w:proofErr w:type="spellStart"/>
      <w:r w:rsidR="00B41700">
        <w:rPr>
          <w:b/>
          <w:bCs/>
        </w:rPr>
        <w:t>EmployeeName</w:t>
      </w:r>
      <w:proofErr w:type="spellEnd"/>
      <w:r w:rsidR="00B41700">
        <w:t>)</w:t>
      </w:r>
      <w:r>
        <w:t xml:space="preserve"> and </w:t>
      </w:r>
      <w:proofErr w:type="spellStart"/>
      <w:r>
        <w:rPr>
          <w:b/>
          <w:bCs/>
        </w:rPr>
        <w:t>EmployeeAddress</w:t>
      </w:r>
      <w:proofErr w:type="spellEnd"/>
      <w:r>
        <w:rPr>
          <w:b/>
          <w:bCs/>
        </w:rPr>
        <w:t xml:space="preserve"> </w:t>
      </w:r>
      <w:r w:rsidR="00B41700">
        <w:t xml:space="preserve">for every </w:t>
      </w:r>
      <w:r w:rsidR="00B41700">
        <w:rPr>
          <w:b/>
          <w:bCs/>
        </w:rPr>
        <w:t xml:space="preserve">Male </w:t>
      </w:r>
      <w:r w:rsidR="00B41700" w:rsidRPr="00E25CDB">
        <w:rPr>
          <w:b/>
          <w:bCs/>
        </w:rPr>
        <w:t>employee</w:t>
      </w:r>
      <w:r w:rsidR="00B41700">
        <w:t xml:space="preserve"> whose </w:t>
      </w:r>
      <w:r w:rsidR="00B41700" w:rsidRPr="00E25CDB">
        <w:rPr>
          <w:b/>
          <w:bCs/>
        </w:rPr>
        <w:t>address begin with</w:t>
      </w:r>
      <w:r w:rsidR="00B41700">
        <w:t xml:space="preserve"> </w:t>
      </w:r>
      <w:r w:rsidR="00B41700">
        <w:rPr>
          <w:b/>
          <w:bCs/>
        </w:rPr>
        <w:t>one digit</w:t>
      </w:r>
      <w:r w:rsidR="00A4488F" w:rsidRPr="00A4488F">
        <w:t>;</w:t>
      </w:r>
      <w:r w:rsidR="00B41700">
        <w:t xml:space="preserve"> then </w:t>
      </w:r>
      <w:r w:rsidR="00B41700">
        <w:rPr>
          <w:b/>
          <w:bCs/>
        </w:rPr>
        <w:t xml:space="preserve">combine </w:t>
      </w:r>
      <w:r w:rsidR="00B41700" w:rsidRPr="00E25CDB">
        <w:t>it</w:t>
      </w:r>
      <w:r w:rsidR="00B41700">
        <w:rPr>
          <w:b/>
          <w:bCs/>
        </w:rPr>
        <w:t xml:space="preserve"> </w:t>
      </w:r>
      <w:r w:rsidR="00B41700">
        <w:t xml:space="preserve">with </w:t>
      </w:r>
      <w:proofErr w:type="spellStart"/>
      <w:r w:rsidR="00B41700">
        <w:rPr>
          <w:b/>
          <w:bCs/>
        </w:rPr>
        <w:t>EmployeeName</w:t>
      </w:r>
      <w:proofErr w:type="spellEnd"/>
      <w:r w:rsidR="00B41700">
        <w:rPr>
          <w:b/>
          <w:bCs/>
        </w:rPr>
        <w:t xml:space="preserve"> </w:t>
      </w:r>
      <w:r w:rsidR="00B41700">
        <w:t xml:space="preserve">(obtained by </w:t>
      </w:r>
      <w:r w:rsidR="00B41700" w:rsidRPr="00E25CDB">
        <w:rPr>
          <w:b/>
          <w:bCs/>
        </w:rPr>
        <w:t>adding</w:t>
      </w:r>
      <w:r w:rsidR="00B41700">
        <w:t xml:space="preserve"> “</w:t>
      </w:r>
      <w:r w:rsidR="00B41700">
        <w:rPr>
          <w:b/>
          <w:bCs/>
        </w:rPr>
        <w:t>Mrs.</w:t>
      </w:r>
      <w:r w:rsidR="00B41700">
        <w:t xml:space="preserve">” in front of the </w:t>
      </w:r>
      <w:proofErr w:type="spellStart"/>
      <w:r w:rsidR="00B41700">
        <w:rPr>
          <w:b/>
          <w:bCs/>
        </w:rPr>
        <w:t>EmployeeName</w:t>
      </w:r>
      <w:proofErr w:type="spellEnd"/>
      <w:r w:rsidR="00B41700">
        <w:t xml:space="preserve">) and </w:t>
      </w:r>
      <w:proofErr w:type="spellStart"/>
      <w:r w:rsidR="00B41700">
        <w:rPr>
          <w:b/>
          <w:bCs/>
        </w:rPr>
        <w:t>EmployeeAddress</w:t>
      </w:r>
      <w:proofErr w:type="spellEnd"/>
      <w:r w:rsidR="00B41700">
        <w:rPr>
          <w:b/>
          <w:bCs/>
        </w:rPr>
        <w:t xml:space="preserve"> </w:t>
      </w:r>
      <w:r w:rsidR="00B41700">
        <w:t xml:space="preserve">for every </w:t>
      </w:r>
      <w:r w:rsidR="00B41700">
        <w:rPr>
          <w:b/>
          <w:bCs/>
        </w:rPr>
        <w:t xml:space="preserve">Female </w:t>
      </w:r>
      <w:r w:rsidR="00B41700" w:rsidRPr="00E25CDB">
        <w:rPr>
          <w:b/>
          <w:bCs/>
        </w:rPr>
        <w:t>employee</w:t>
      </w:r>
      <w:r w:rsidR="00B41700">
        <w:t xml:space="preserve"> whose </w:t>
      </w:r>
      <w:r w:rsidR="00B41700" w:rsidRPr="00E25CDB">
        <w:rPr>
          <w:b/>
          <w:bCs/>
        </w:rPr>
        <w:t>address begin with</w:t>
      </w:r>
      <w:r w:rsidR="00B41700">
        <w:t xml:space="preserve"> </w:t>
      </w:r>
      <w:r w:rsidR="00B41700">
        <w:rPr>
          <w:b/>
          <w:bCs/>
        </w:rPr>
        <w:t xml:space="preserve">one </w:t>
      </w:r>
      <w:r w:rsidR="0052178E">
        <w:rPr>
          <w:b/>
          <w:bCs/>
        </w:rPr>
        <w:t>character</w:t>
      </w:r>
      <w:r w:rsidR="00B41700" w:rsidRPr="00B41700">
        <w:t>.</w:t>
      </w:r>
    </w:p>
    <w:p w14:paraId="3221CBAE" w14:textId="3D680082" w:rsidR="00B41700" w:rsidRDefault="00B41700" w:rsidP="00B41700">
      <w:pPr>
        <w:pStyle w:val="ListParagraph"/>
        <w:spacing w:line="360" w:lineRule="auto"/>
        <w:ind w:left="450"/>
        <w:jc w:val="both"/>
      </w:pPr>
      <w:r w:rsidRPr="00B41700">
        <w:t>(</w:t>
      </w:r>
      <w:r w:rsidR="00117A7A">
        <w:rPr>
          <w:b/>
          <w:bCs/>
        </w:rPr>
        <w:t>CONCAT</w:t>
      </w:r>
      <w:r>
        <w:t xml:space="preserve">, </w:t>
      </w:r>
      <w:r w:rsidR="00117A7A">
        <w:rPr>
          <w:b/>
          <w:bCs/>
        </w:rPr>
        <w:t>UNION</w:t>
      </w:r>
      <w:r>
        <w:t xml:space="preserve">, </w:t>
      </w:r>
      <w:r w:rsidR="00117A7A">
        <w:rPr>
          <w:b/>
          <w:bCs/>
        </w:rPr>
        <w:t>LIKE</w:t>
      </w:r>
      <w:r w:rsidRPr="00B41700">
        <w:t>)</w:t>
      </w:r>
    </w:p>
    <w:p w14:paraId="7F98DC31" w14:textId="718B8F60" w:rsidR="00B41700" w:rsidRPr="00B41700" w:rsidRDefault="00B41700" w:rsidP="00B41700">
      <w:pPr>
        <w:pStyle w:val="ListParagraph"/>
        <w:spacing w:line="360" w:lineRule="auto"/>
        <w:ind w:left="450"/>
        <w:jc w:val="both"/>
      </w:pPr>
      <w:r w:rsidRPr="00B41700">
        <w:rPr>
          <w:noProof/>
        </w:rPr>
        <w:drawing>
          <wp:inline distT="0" distB="0" distL="0" distR="0" wp14:anchorId="12083D0E" wp14:editId="29A436A6">
            <wp:extent cx="2520000" cy="1556943"/>
            <wp:effectExtent l="19050" t="19050" r="13970" b="2476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56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08CE3" w14:textId="77777777" w:rsidR="00B41700" w:rsidRDefault="00B41700">
      <w:pPr>
        <w:spacing w:after="200" w:line="276" w:lineRule="auto"/>
      </w:pPr>
      <w:r>
        <w:br w:type="page"/>
      </w:r>
    </w:p>
    <w:p w14:paraId="6A5ADD3B" w14:textId="69CA27A6" w:rsidR="00B41700" w:rsidRPr="0018345C" w:rsidRDefault="00AB4511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 w:rsidRPr="00AB4511">
        <w:lastRenderedPageBreak/>
        <w:t xml:space="preserve">Display </w:t>
      </w:r>
      <w:proofErr w:type="spellStart"/>
      <w:r w:rsidRPr="00AB4511">
        <w:t>TransactionCode</w:t>
      </w:r>
      <w:proofErr w:type="spellEnd"/>
      <w:r w:rsidRPr="00AB4511">
        <w:t xml:space="preserve"> (obtained by replacing “TR” in </w:t>
      </w:r>
      <w:proofErr w:type="spellStart"/>
      <w:r w:rsidRPr="00AB4511">
        <w:t>TransactionID</w:t>
      </w:r>
      <w:proofErr w:type="spellEnd"/>
      <w:r w:rsidRPr="00AB4511">
        <w:t xml:space="preserve"> with “Wild-”), ProductName, </w:t>
      </w:r>
      <w:proofErr w:type="spellStart"/>
      <w:r w:rsidRPr="00AB4511">
        <w:t>CustomerName</w:t>
      </w:r>
      <w:proofErr w:type="spellEnd"/>
      <w:r w:rsidRPr="00AB4511">
        <w:t xml:space="preserve"> (obtained from </w:t>
      </w:r>
      <w:proofErr w:type="spellStart"/>
      <w:r w:rsidRPr="00AB4511">
        <w:t>CustomerName</w:t>
      </w:r>
      <w:proofErr w:type="spellEnd"/>
      <w:r w:rsidRPr="00AB4511">
        <w:t xml:space="preserve"> in uppercase format), and Quantity (obtained from the quantity of product sold) for every product whose name contains “Wild”, is bought by a customer whose name consists of two words, and is bought with quantity more than 12; then combine it with </w:t>
      </w:r>
      <w:proofErr w:type="spellStart"/>
      <w:r w:rsidRPr="00AB4511">
        <w:t>TransactionCode</w:t>
      </w:r>
      <w:proofErr w:type="spellEnd"/>
      <w:r w:rsidRPr="00AB4511">
        <w:t xml:space="preserve"> (obtained by replacing “TR” in </w:t>
      </w:r>
      <w:proofErr w:type="spellStart"/>
      <w:r w:rsidRPr="00AB4511">
        <w:t>TransactionID</w:t>
      </w:r>
      <w:proofErr w:type="spellEnd"/>
      <w:r w:rsidRPr="00AB4511">
        <w:t xml:space="preserve"> with “Organic-”), ProductName, </w:t>
      </w:r>
      <w:proofErr w:type="spellStart"/>
      <w:r w:rsidRPr="00AB4511">
        <w:t>CustomerName</w:t>
      </w:r>
      <w:proofErr w:type="spellEnd"/>
      <w:r w:rsidRPr="00AB4511">
        <w:t xml:space="preserve"> (obtained from </w:t>
      </w:r>
      <w:proofErr w:type="spellStart"/>
      <w:r w:rsidRPr="00AB4511">
        <w:t>CustomerName</w:t>
      </w:r>
      <w:proofErr w:type="spellEnd"/>
      <w:r w:rsidRPr="00AB4511">
        <w:t xml:space="preserve"> in uppercase format), and Quantity (obtained from the quantity of product sold) for every product whose name contains “Organic”, is bought by a customer whose name consists of two words, and is bought with quantity less than 12</w:t>
      </w:r>
    </w:p>
    <w:p w14:paraId="71B38C2D" w14:textId="6838B13E" w:rsidR="0018345C" w:rsidRDefault="0018345C" w:rsidP="0018345C">
      <w:pPr>
        <w:pStyle w:val="ListParagraph"/>
        <w:spacing w:line="360" w:lineRule="auto"/>
        <w:ind w:left="450"/>
        <w:jc w:val="both"/>
      </w:pPr>
      <w:r>
        <w:t>(</w:t>
      </w:r>
      <w:r w:rsidR="00A4488F" w:rsidRPr="00CE638B">
        <w:rPr>
          <w:b/>
          <w:bCs/>
        </w:rPr>
        <w:t>REPLACE</w:t>
      </w:r>
      <w:r w:rsidR="00A4488F">
        <w:t xml:space="preserve">, </w:t>
      </w:r>
      <w:r w:rsidR="00CE638B" w:rsidRPr="00CE638B">
        <w:rPr>
          <w:b/>
          <w:bCs/>
        </w:rPr>
        <w:t>UPPER</w:t>
      </w:r>
      <w:r w:rsidR="00CE638B">
        <w:t xml:space="preserve">, </w:t>
      </w:r>
      <w:r w:rsidR="00CE638B" w:rsidRPr="00CE638B">
        <w:rPr>
          <w:b/>
          <w:bCs/>
        </w:rPr>
        <w:t>UNION</w:t>
      </w:r>
      <w:r w:rsidR="00CE638B">
        <w:t xml:space="preserve">, </w:t>
      </w:r>
      <w:r w:rsidR="00CE638B" w:rsidRPr="00CE638B">
        <w:rPr>
          <w:b/>
          <w:bCs/>
        </w:rPr>
        <w:t>LIKE</w:t>
      </w:r>
      <w:r>
        <w:t>)</w:t>
      </w:r>
    </w:p>
    <w:p w14:paraId="791F45D5" w14:textId="6D94CAE9" w:rsidR="0018345C" w:rsidRDefault="0018345C" w:rsidP="0018345C">
      <w:pPr>
        <w:pStyle w:val="ListParagraph"/>
        <w:spacing w:line="360" w:lineRule="auto"/>
        <w:ind w:left="450"/>
        <w:jc w:val="both"/>
      </w:pPr>
      <w:r w:rsidRPr="0018345C">
        <w:rPr>
          <w:noProof/>
        </w:rPr>
        <w:drawing>
          <wp:inline distT="0" distB="0" distL="0" distR="0" wp14:anchorId="1D018977" wp14:editId="75703B03">
            <wp:extent cx="4362450" cy="874139"/>
            <wp:effectExtent l="19050" t="19050" r="1905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557" cy="875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95159" w14:textId="77777777" w:rsidR="0018345C" w:rsidRPr="0018345C" w:rsidRDefault="0018345C" w:rsidP="0018345C">
      <w:pPr>
        <w:pStyle w:val="ListParagraph"/>
        <w:spacing w:line="360" w:lineRule="auto"/>
        <w:ind w:left="450"/>
        <w:jc w:val="both"/>
      </w:pPr>
    </w:p>
    <w:p w14:paraId="3BF8C991" w14:textId="124E1198" w:rsidR="0018345C" w:rsidRDefault="0018345C" w:rsidP="00F73D94">
      <w:pPr>
        <w:pStyle w:val="ListParagraph"/>
        <w:numPr>
          <w:ilvl w:val="0"/>
          <w:numId w:val="25"/>
        </w:numPr>
        <w:spacing w:line="360" w:lineRule="auto"/>
        <w:ind w:left="450" w:hanging="450"/>
        <w:jc w:val="both"/>
      </w:pPr>
      <w:r>
        <w:t xml:space="preserve">Display </w:t>
      </w:r>
      <w:r>
        <w:rPr>
          <w:b/>
          <w:bCs/>
        </w:rPr>
        <w:t>ProductName</w:t>
      </w:r>
      <w:r>
        <w:t xml:space="preserve">, </w:t>
      </w:r>
      <w:proofErr w:type="spellStart"/>
      <w:r>
        <w:rPr>
          <w:b/>
          <w:bCs/>
        </w:rPr>
        <w:t>CategoryName</w:t>
      </w:r>
      <w:proofErr w:type="spellEnd"/>
      <w:r>
        <w:t xml:space="preserve">, and </w:t>
      </w:r>
      <w:proofErr w:type="spellStart"/>
      <w:r>
        <w:rPr>
          <w:b/>
          <w:bCs/>
        </w:rPr>
        <w:t>ProductStock</w:t>
      </w:r>
      <w:proofErr w:type="spellEnd"/>
      <w:r>
        <w:rPr>
          <w:b/>
          <w:bCs/>
        </w:rPr>
        <w:t xml:space="preserve"> </w:t>
      </w:r>
      <w:r>
        <w:t xml:space="preserve">for a </w:t>
      </w:r>
      <w:r w:rsidR="00803333">
        <w:rPr>
          <w:b/>
          <w:bCs/>
        </w:rPr>
        <w:t>D</w:t>
      </w:r>
      <w:r>
        <w:rPr>
          <w:b/>
          <w:bCs/>
        </w:rPr>
        <w:t xml:space="preserve">airy </w:t>
      </w:r>
      <w:r w:rsidRPr="002F23D3">
        <w:rPr>
          <w:b/>
          <w:bCs/>
        </w:rPr>
        <w:t>product</w:t>
      </w:r>
      <w:r>
        <w:t xml:space="preserve"> with the </w:t>
      </w:r>
      <w:r>
        <w:rPr>
          <w:b/>
          <w:bCs/>
        </w:rPr>
        <w:t>lowest stock</w:t>
      </w:r>
      <w:r>
        <w:t>.</w:t>
      </w:r>
    </w:p>
    <w:p w14:paraId="7B44EBE1" w14:textId="18E7169A" w:rsidR="0018345C" w:rsidRDefault="0018345C" w:rsidP="0018345C">
      <w:pPr>
        <w:pStyle w:val="ListParagraph"/>
        <w:spacing w:line="360" w:lineRule="auto"/>
        <w:ind w:left="450"/>
        <w:jc w:val="both"/>
      </w:pPr>
      <w:r>
        <w:t>(</w:t>
      </w:r>
      <w:r w:rsidR="002F23D3">
        <w:rPr>
          <w:b/>
          <w:bCs/>
        </w:rPr>
        <w:t>LIKE</w:t>
      </w:r>
      <w:r>
        <w:t>)</w:t>
      </w:r>
    </w:p>
    <w:p w14:paraId="72632633" w14:textId="56F948C4" w:rsidR="001C3E7D" w:rsidRPr="00453201" w:rsidRDefault="00BD14D5" w:rsidP="00453201">
      <w:pPr>
        <w:pStyle w:val="ListParagraph"/>
        <w:spacing w:line="360" w:lineRule="auto"/>
        <w:ind w:left="450"/>
        <w:jc w:val="both"/>
      </w:pPr>
      <w:r w:rsidRPr="00BD14D5">
        <w:rPr>
          <w:noProof/>
        </w:rPr>
        <w:drawing>
          <wp:inline distT="0" distB="0" distL="0" distR="0" wp14:anchorId="38622D8C" wp14:editId="642FA0BF">
            <wp:extent cx="3295847" cy="499110"/>
            <wp:effectExtent l="19050" t="19050" r="19050" b="1524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657" cy="499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C3E7D" w:rsidRPr="00453201" w:rsidSect="00204D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9DE16" w14:textId="77777777" w:rsidR="00173B26" w:rsidRDefault="00173B26">
      <w:r>
        <w:separator/>
      </w:r>
    </w:p>
  </w:endnote>
  <w:endnote w:type="continuationSeparator" w:id="0">
    <w:p w14:paraId="190838B1" w14:textId="77777777" w:rsidR="00173B26" w:rsidRDefault="0017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DD67A" w14:textId="77777777" w:rsidR="00167446" w:rsidRDefault="00167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33B8F" w14:textId="77777777" w:rsidR="00167446" w:rsidRDefault="00167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DD7B9" w14:textId="77777777" w:rsidR="00167446" w:rsidRDefault="00167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2A2E8" w14:textId="77777777" w:rsidR="00173B26" w:rsidRDefault="00173B26">
      <w:r>
        <w:separator/>
      </w:r>
    </w:p>
  </w:footnote>
  <w:footnote w:type="continuationSeparator" w:id="0">
    <w:p w14:paraId="0D802F1F" w14:textId="77777777" w:rsidR="00173B26" w:rsidRDefault="00173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05E48" w14:textId="77777777" w:rsidR="00167446" w:rsidRDefault="00167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AE7F29" w14:paraId="0A0F446A" w14:textId="77777777" w:rsidTr="008B7F19">
      <w:tc>
        <w:tcPr>
          <w:tcW w:w="5220" w:type="dxa"/>
          <w:hideMark/>
        </w:tcPr>
        <w:p w14:paraId="56C01731" w14:textId="12FCCA70" w:rsidR="00AE7F29" w:rsidRDefault="00167446" w:rsidP="00AE7F29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  <w:hideMark/>
        </w:tcPr>
        <w:p w14:paraId="22469D5A" w14:textId="77777777" w:rsidR="00AE7F29" w:rsidRDefault="00AE7F29" w:rsidP="00AE7F29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06C04B43" w14:textId="77777777" w:rsidR="00AE7F29" w:rsidRDefault="00AE7F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80A6A" w14:textId="77777777" w:rsidR="00167446" w:rsidRDefault="00167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59284502">
    <w:abstractNumId w:val="1"/>
  </w:num>
  <w:num w:numId="2" w16cid:durableId="271521640">
    <w:abstractNumId w:val="8"/>
  </w:num>
  <w:num w:numId="3" w16cid:durableId="1774740273">
    <w:abstractNumId w:val="15"/>
  </w:num>
  <w:num w:numId="4" w16cid:durableId="1380863267">
    <w:abstractNumId w:val="9"/>
  </w:num>
  <w:num w:numId="5" w16cid:durableId="198055066">
    <w:abstractNumId w:val="18"/>
  </w:num>
  <w:num w:numId="6" w16cid:durableId="1815949610">
    <w:abstractNumId w:val="14"/>
  </w:num>
  <w:num w:numId="7" w16cid:durableId="208959421">
    <w:abstractNumId w:val="19"/>
  </w:num>
  <w:num w:numId="8" w16cid:durableId="930242921">
    <w:abstractNumId w:val="0"/>
  </w:num>
  <w:num w:numId="9" w16cid:durableId="1435976353">
    <w:abstractNumId w:val="3"/>
  </w:num>
  <w:num w:numId="10" w16cid:durableId="7222874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7448977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0848846">
    <w:abstractNumId w:val="13"/>
  </w:num>
  <w:num w:numId="13" w16cid:durableId="825126038">
    <w:abstractNumId w:val="11"/>
  </w:num>
  <w:num w:numId="14" w16cid:durableId="1713339942">
    <w:abstractNumId w:val="2"/>
  </w:num>
  <w:num w:numId="15" w16cid:durableId="358972637">
    <w:abstractNumId w:val="22"/>
  </w:num>
  <w:num w:numId="16" w16cid:durableId="1264412203">
    <w:abstractNumId w:val="7"/>
  </w:num>
  <w:num w:numId="17" w16cid:durableId="1055080081">
    <w:abstractNumId w:val="17"/>
  </w:num>
  <w:num w:numId="18" w16cid:durableId="424616487">
    <w:abstractNumId w:val="10"/>
  </w:num>
  <w:num w:numId="19" w16cid:durableId="492141433">
    <w:abstractNumId w:val="16"/>
  </w:num>
  <w:num w:numId="20" w16cid:durableId="889998489">
    <w:abstractNumId w:val="12"/>
  </w:num>
  <w:num w:numId="21" w16cid:durableId="2082288398">
    <w:abstractNumId w:val="23"/>
  </w:num>
  <w:num w:numId="22" w16cid:durableId="1106654329">
    <w:abstractNumId w:val="5"/>
  </w:num>
  <w:num w:numId="23" w16cid:durableId="1687294176">
    <w:abstractNumId w:val="6"/>
  </w:num>
  <w:num w:numId="24" w16cid:durableId="520707714">
    <w:abstractNumId w:val="21"/>
  </w:num>
  <w:num w:numId="25" w16cid:durableId="8382341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06BF4"/>
    <w:rsid w:val="00010A54"/>
    <w:rsid w:val="00020F10"/>
    <w:rsid w:val="00036A37"/>
    <w:rsid w:val="00037C87"/>
    <w:rsid w:val="00045694"/>
    <w:rsid w:val="00051154"/>
    <w:rsid w:val="00053958"/>
    <w:rsid w:val="00056131"/>
    <w:rsid w:val="00072DE7"/>
    <w:rsid w:val="000732DF"/>
    <w:rsid w:val="00081100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2A2"/>
    <w:rsid w:val="000B69D0"/>
    <w:rsid w:val="000C1276"/>
    <w:rsid w:val="000C3015"/>
    <w:rsid w:val="000C316D"/>
    <w:rsid w:val="000D7188"/>
    <w:rsid w:val="000E2C35"/>
    <w:rsid w:val="000E555C"/>
    <w:rsid w:val="000F057A"/>
    <w:rsid w:val="000F1EBF"/>
    <w:rsid w:val="000F3EB6"/>
    <w:rsid w:val="000F7CFC"/>
    <w:rsid w:val="000F7FC6"/>
    <w:rsid w:val="001128D4"/>
    <w:rsid w:val="00117A7A"/>
    <w:rsid w:val="00122BC2"/>
    <w:rsid w:val="00126822"/>
    <w:rsid w:val="00131DAA"/>
    <w:rsid w:val="00135C4A"/>
    <w:rsid w:val="00141630"/>
    <w:rsid w:val="00145857"/>
    <w:rsid w:val="00145C2E"/>
    <w:rsid w:val="00150E94"/>
    <w:rsid w:val="00151847"/>
    <w:rsid w:val="001535F5"/>
    <w:rsid w:val="0015698F"/>
    <w:rsid w:val="0016268A"/>
    <w:rsid w:val="00165B67"/>
    <w:rsid w:val="00167446"/>
    <w:rsid w:val="001736DE"/>
    <w:rsid w:val="00173B26"/>
    <w:rsid w:val="0018345C"/>
    <w:rsid w:val="00183F26"/>
    <w:rsid w:val="001859BC"/>
    <w:rsid w:val="001955A6"/>
    <w:rsid w:val="001957EE"/>
    <w:rsid w:val="001A300E"/>
    <w:rsid w:val="001B3A2E"/>
    <w:rsid w:val="001B7AD3"/>
    <w:rsid w:val="001C3E7D"/>
    <w:rsid w:val="001D4810"/>
    <w:rsid w:val="001D6089"/>
    <w:rsid w:val="001D63D6"/>
    <w:rsid w:val="001D74B4"/>
    <w:rsid w:val="001E0006"/>
    <w:rsid w:val="001E110E"/>
    <w:rsid w:val="001E4042"/>
    <w:rsid w:val="001E637E"/>
    <w:rsid w:val="001E7ABE"/>
    <w:rsid w:val="001F64B6"/>
    <w:rsid w:val="0020260C"/>
    <w:rsid w:val="00204DF6"/>
    <w:rsid w:val="0020735E"/>
    <w:rsid w:val="00217486"/>
    <w:rsid w:val="00217AA4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6B31"/>
    <w:rsid w:val="00272438"/>
    <w:rsid w:val="0027266B"/>
    <w:rsid w:val="00273E4A"/>
    <w:rsid w:val="0027718D"/>
    <w:rsid w:val="00281799"/>
    <w:rsid w:val="0028253A"/>
    <w:rsid w:val="002841B3"/>
    <w:rsid w:val="00287F31"/>
    <w:rsid w:val="002956DC"/>
    <w:rsid w:val="00296DA6"/>
    <w:rsid w:val="002A07C0"/>
    <w:rsid w:val="002A138B"/>
    <w:rsid w:val="002A38BD"/>
    <w:rsid w:val="002A3FDE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7FC0"/>
    <w:rsid w:val="002D0405"/>
    <w:rsid w:val="002D0ACD"/>
    <w:rsid w:val="002D1472"/>
    <w:rsid w:val="002D7F31"/>
    <w:rsid w:val="002E3324"/>
    <w:rsid w:val="002F23D3"/>
    <w:rsid w:val="002F30D1"/>
    <w:rsid w:val="002F7423"/>
    <w:rsid w:val="003002A2"/>
    <w:rsid w:val="00301EB6"/>
    <w:rsid w:val="00304BEF"/>
    <w:rsid w:val="00304C6B"/>
    <w:rsid w:val="00305136"/>
    <w:rsid w:val="003054E4"/>
    <w:rsid w:val="003056D1"/>
    <w:rsid w:val="0030625A"/>
    <w:rsid w:val="003066EB"/>
    <w:rsid w:val="0031113D"/>
    <w:rsid w:val="00320C87"/>
    <w:rsid w:val="00321362"/>
    <w:rsid w:val="00321CAF"/>
    <w:rsid w:val="00323347"/>
    <w:rsid w:val="00341FCC"/>
    <w:rsid w:val="003432E6"/>
    <w:rsid w:val="003439D3"/>
    <w:rsid w:val="00345578"/>
    <w:rsid w:val="003534E3"/>
    <w:rsid w:val="00362054"/>
    <w:rsid w:val="0036420F"/>
    <w:rsid w:val="0036669F"/>
    <w:rsid w:val="00366844"/>
    <w:rsid w:val="0037225D"/>
    <w:rsid w:val="0037553B"/>
    <w:rsid w:val="00382B6B"/>
    <w:rsid w:val="0038376D"/>
    <w:rsid w:val="00384C7B"/>
    <w:rsid w:val="00387D06"/>
    <w:rsid w:val="00394AC9"/>
    <w:rsid w:val="003952E0"/>
    <w:rsid w:val="003A1788"/>
    <w:rsid w:val="003A2C38"/>
    <w:rsid w:val="003A5929"/>
    <w:rsid w:val="003A70FB"/>
    <w:rsid w:val="003B1D05"/>
    <w:rsid w:val="003B27CC"/>
    <w:rsid w:val="003B5F77"/>
    <w:rsid w:val="003C07AD"/>
    <w:rsid w:val="003C0A29"/>
    <w:rsid w:val="003C1CE6"/>
    <w:rsid w:val="003D334D"/>
    <w:rsid w:val="003D42F1"/>
    <w:rsid w:val="003D516C"/>
    <w:rsid w:val="003D6110"/>
    <w:rsid w:val="003D7084"/>
    <w:rsid w:val="003E0BAA"/>
    <w:rsid w:val="003E2756"/>
    <w:rsid w:val="003E2D88"/>
    <w:rsid w:val="003E6126"/>
    <w:rsid w:val="003E775D"/>
    <w:rsid w:val="003F3FB8"/>
    <w:rsid w:val="003F71D2"/>
    <w:rsid w:val="00402FF3"/>
    <w:rsid w:val="004074A1"/>
    <w:rsid w:val="00407FD8"/>
    <w:rsid w:val="00411906"/>
    <w:rsid w:val="00415485"/>
    <w:rsid w:val="00420AFF"/>
    <w:rsid w:val="00422134"/>
    <w:rsid w:val="00424682"/>
    <w:rsid w:val="00430BE7"/>
    <w:rsid w:val="004311C5"/>
    <w:rsid w:val="0043294F"/>
    <w:rsid w:val="00434FFC"/>
    <w:rsid w:val="00442F09"/>
    <w:rsid w:val="004449C1"/>
    <w:rsid w:val="00446550"/>
    <w:rsid w:val="00446D31"/>
    <w:rsid w:val="00453201"/>
    <w:rsid w:val="0045325D"/>
    <w:rsid w:val="0045387D"/>
    <w:rsid w:val="004549FA"/>
    <w:rsid w:val="00455521"/>
    <w:rsid w:val="004564E4"/>
    <w:rsid w:val="004633AF"/>
    <w:rsid w:val="0046440B"/>
    <w:rsid w:val="00470964"/>
    <w:rsid w:val="004716A8"/>
    <w:rsid w:val="004723DC"/>
    <w:rsid w:val="00472A6F"/>
    <w:rsid w:val="00474408"/>
    <w:rsid w:val="004800DB"/>
    <w:rsid w:val="00485F36"/>
    <w:rsid w:val="004863F6"/>
    <w:rsid w:val="00494E4C"/>
    <w:rsid w:val="004A4187"/>
    <w:rsid w:val="004A6F1F"/>
    <w:rsid w:val="004B1304"/>
    <w:rsid w:val="004B152E"/>
    <w:rsid w:val="004B47B5"/>
    <w:rsid w:val="004B6AFE"/>
    <w:rsid w:val="004B7023"/>
    <w:rsid w:val="004C0825"/>
    <w:rsid w:val="004C0F0C"/>
    <w:rsid w:val="004C5D11"/>
    <w:rsid w:val="004D176C"/>
    <w:rsid w:val="004D21F3"/>
    <w:rsid w:val="004D3BE8"/>
    <w:rsid w:val="004D45D7"/>
    <w:rsid w:val="004D4FF3"/>
    <w:rsid w:val="004E1870"/>
    <w:rsid w:val="004E1BA1"/>
    <w:rsid w:val="004E7352"/>
    <w:rsid w:val="00502E20"/>
    <w:rsid w:val="0050505C"/>
    <w:rsid w:val="00506D3C"/>
    <w:rsid w:val="00510906"/>
    <w:rsid w:val="00511C6F"/>
    <w:rsid w:val="0051628B"/>
    <w:rsid w:val="00520E03"/>
    <w:rsid w:val="0052178E"/>
    <w:rsid w:val="00521CBD"/>
    <w:rsid w:val="00527529"/>
    <w:rsid w:val="005314B7"/>
    <w:rsid w:val="00534D1F"/>
    <w:rsid w:val="00535DA7"/>
    <w:rsid w:val="005437A1"/>
    <w:rsid w:val="005447D7"/>
    <w:rsid w:val="0055338E"/>
    <w:rsid w:val="0055410B"/>
    <w:rsid w:val="0055531F"/>
    <w:rsid w:val="00556E41"/>
    <w:rsid w:val="005625AB"/>
    <w:rsid w:val="00566FD2"/>
    <w:rsid w:val="00571B72"/>
    <w:rsid w:val="005746F4"/>
    <w:rsid w:val="005805B2"/>
    <w:rsid w:val="00582417"/>
    <w:rsid w:val="00582E4C"/>
    <w:rsid w:val="005919AF"/>
    <w:rsid w:val="005A072D"/>
    <w:rsid w:val="005A266C"/>
    <w:rsid w:val="005A2BE9"/>
    <w:rsid w:val="005A32DD"/>
    <w:rsid w:val="005B07D4"/>
    <w:rsid w:val="005B3392"/>
    <w:rsid w:val="005B3873"/>
    <w:rsid w:val="005B66A9"/>
    <w:rsid w:val="005C04F8"/>
    <w:rsid w:val="005C156C"/>
    <w:rsid w:val="005C19B6"/>
    <w:rsid w:val="005C4694"/>
    <w:rsid w:val="005D0782"/>
    <w:rsid w:val="005D4EFE"/>
    <w:rsid w:val="005D54B8"/>
    <w:rsid w:val="005D62A6"/>
    <w:rsid w:val="005D66EC"/>
    <w:rsid w:val="005D6789"/>
    <w:rsid w:val="005E1DB4"/>
    <w:rsid w:val="005F0243"/>
    <w:rsid w:val="005F424B"/>
    <w:rsid w:val="005F47E6"/>
    <w:rsid w:val="005F794B"/>
    <w:rsid w:val="0060201C"/>
    <w:rsid w:val="00603339"/>
    <w:rsid w:val="0060486C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4219C"/>
    <w:rsid w:val="00643F75"/>
    <w:rsid w:val="00644C2F"/>
    <w:rsid w:val="00645E6C"/>
    <w:rsid w:val="00650FB4"/>
    <w:rsid w:val="00651CD2"/>
    <w:rsid w:val="00661130"/>
    <w:rsid w:val="00662887"/>
    <w:rsid w:val="00664137"/>
    <w:rsid w:val="006644C9"/>
    <w:rsid w:val="00666933"/>
    <w:rsid w:val="0067443D"/>
    <w:rsid w:val="00675589"/>
    <w:rsid w:val="0068689C"/>
    <w:rsid w:val="00691F39"/>
    <w:rsid w:val="0069232D"/>
    <w:rsid w:val="00692353"/>
    <w:rsid w:val="006A6C0A"/>
    <w:rsid w:val="006B1FCE"/>
    <w:rsid w:val="006B2E0E"/>
    <w:rsid w:val="006B3CA0"/>
    <w:rsid w:val="006C056A"/>
    <w:rsid w:val="006C3CFB"/>
    <w:rsid w:val="006D36BC"/>
    <w:rsid w:val="006D5973"/>
    <w:rsid w:val="006E06A4"/>
    <w:rsid w:val="006E4A96"/>
    <w:rsid w:val="006E5384"/>
    <w:rsid w:val="006E6142"/>
    <w:rsid w:val="006F2A51"/>
    <w:rsid w:val="006F4D80"/>
    <w:rsid w:val="00701ECA"/>
    <w:rsid w:val="00705AF8"/>
    <w:rsid w:val="00707800"/>
    <w:rsid w:val="00712B4D"/>
    <w:rsid w:val="00720962"/>
    <w:rsid w:val="0072245D"/>
    <w:rsid w:val="00726BA9"/>
    <w:rsid w:val="007343FD"/>
    <w:rsid w:val="00735EDA"/>
    <w:rsid w:val="00736410"/>
    <w:rsid w:val="00737595"/>
    <w:rsid w:val="007525F8"/>
    <w:rsid w:val="00754852"/>
    <w:rsid w:val="007618BD"/>
    <w:rsid w:val="00764473"/>
    <w:rsid w:val="0077158F"/>
    <w:rsid w:val="00783E99"/>
    <w:rsid w:val="007865BC"/>
    <w:rsid w:val="00787247"/>
    <w:rsid w:val="007955AD"/>
    <w:rsid w:val="0079636B"/>
    <w:rsid w:val="007A0166"/>
    <w:rsid w:val="007A0940"/>
    <w:rsid w:val="007B23FF"/>
    <w:rsid w:val="007B34E2"/>
    <w:rsid w:val="007B5A6A"/>
    <w:rsid w:val="007B7F7E"/>
    <w:rsid w:val="007C1C37"/>
    <w:rsid w:val="007C45F1"/>
    <w:rsid w:val="007D6479"/>
    <w:rsid w:val="007D6A16"/>
    <w:rsid w:val="007E0EE7"/>
    <w:rsid w:val="007E634A"/>
    <w:rsid w:val="007F1BE9"/>
    <w:rsid w:val="007F1E3C"/>
    <w:rsid w:val="007F3C54"/>
    <w:rsid w:val="00803333"/>
    <w:rsid w:val="00803480"/>
    <w:rsid w:val="00804B5C"/>
    <w:rsid w:val="00806ADA"/>
    <w:rsid w:val="00810737"/>
    <w:rsid w:val="00811AB4"/>
    <w:rsid w:val="00811C48"/>
    <w:rsid w:val="00812842"/>
    <w:rsid w:val="008151FF"/>
    <w:rsid w:val="00815DB3"/>
    <w:rsid w:val="0082588C"/>
    <w:rsid w:val="00831304"/>
    <w:rsid w:val="008339C9"/>
    <w:rsid w:val="008341F2"/>
    <w:rsid w:val="0083459F"/>
    <w:rsid w:val="00835E0F"/>
    <w:rsid w:val="0083780E"/>
    <w:rsid w:val="008522BA"/>
    <w:rsid w:val="00853500"/>
    <w:rsid w:val="00861A50"/>
    <w:rsid w:val="00861FA7"/>
    <w:rsid w:val="0086551B"/>
    <w:rsid w:val="00866BCE"/>
    <w:rsid w:val="008670B6"/>
    <w:rsid w:val="008674E6"/>
    <w:rsid w:val="008707CE"/>
    <w:rsid w:val="00876001"/>
    <w:rsid w:val="00876A58"/>
    <w:rsid w:val="00892656"/>
    <w:rsid w:val="008939EF"/>
    <w:rsid w:val="00893DAF"/>
    <w:rsid w:val="00894072"/>
    <w:rsid w:val="00895B8D"/>
    <w:rsid w:val="008A0CE2"/>
    <w:rsid w:val="008A1F21"/>
    <w:rsid w:val="008A4D31"/>
    <w:rsid w:val="008A4F5D"/>
    <w:rsid w:val="008B08C6"/>
    <w:rsid w:val="008B212E"/>
    <w:rsid w:val="008B2354"/>
    <w:rsid w:val="008B60D6"/>
    <w:rsid w:val="008B676B"/>
    <w:rsid w:val="008B7541"/>
    <w:rsid w:val="008C1A4A"/>
    <w:rsid w:val="008D1B94"/>
    <w:rsid w:val="008D30FA"/>
    <w:rsid w:val="008D3973"/>
    <w:rsid w:val="008D411F"/>
    <w:rsid w:val="008F0C0B"/>
    <w:rsid w:val="008F0EC7"/>
    <w:rsid w:val="008F452F"/>
    <w:rsid w:val="008F740C"/>
    <w:rsid w:val="009010C1"/>
    <w:rsid w:val="00901A30"/>
    <w:rsid w:val="0090372F"/>
    <w:rsid w:val="00904F74"/>
    <w:rsid w:val="0090573F"/>
    <w:rsid w:val="00913E6C"/>
    <w:rsid w:val="0091591A"/>
    <w:rsid w:val="00916392"/>
    <w:rsid w:val="00916745"/>
    <w:rsid w:val="00927507"/>
    <w:rsid w:val="00932B6E"/>
    <w:rsid w:val="009337A3"/>
    <w:rsid w:val="0093677F"/>
    <w:rsid w:val="00937B93"/>
    <w:rsid w:val="00941EBD"/>
    <w:rsid w:val="0094383A"/>
    <w:rsid w:val="00944ADA"/>
    <w:rsid w:val="0094653A"/>
    <w:rsid w:val="0095516A"/>
    <w:rsid w:val="009568C5"/>
    <w:rsid w:val="00961A2D"/>
    <w:rsid w:val="00967344"/>
    <w:rsid w:val="00967346"/>
    <w:rsid w:val="0097243E"/>
    <w:rsid w:val="009724D0"/>
    <w:rsid w:val="00973849"/>
    <w:rsid w:val="009775DA"/>
    <w:rsid w:val="009832E4"/>
    <w:rsid w:val="00992A47"/>
    <w:rsid w:val="009A2464"/>
    <w:rsid w:val="009A3737"/>
    <w:rsid w:val="009A40A6"/>
    <w:rsid w:val="009A576C"/>
    <w:rsid w:val="009B0178"/>
    <w:rsid w:val="009C7801"/>
    <w:rsid w:val="009D1041"/>
    <w:rsid w:val="009E019B"/>
    <w:rsid w:val="009E27F5"/>
    <w:rsid w:val="009E29D9"/>
    <w:rsid w:val="009E3B27"/>
    <w:rsid w:val="009E3C05"/>
    <w:rsid w:val="009E6FE9"/>
    <w:rsid w:val="009F0A2F"/>
    <w:rsid w:val="009F4D77"/>
    <w:rsid w:val="00A12D90"/>
    <w:rsid w:val="00A1473C"/>
    <w:rsid w:val="00A1508C"/>
    <w:rsid w:val="00A155DA"/>
    <w:rsid w:val="00A17B25"/>
    <w:rsid w:val="00A20758"/>
    <w:rsid w:val="00A21192"/>
    <w:rsid w:val="00A32343"/>
    <w:rsid w:val="00A33DF3"/>
    <w:rsid w:val="00A34EDF"/>
    <w:rsid w:val="00A35906"/>
    <w:rsid w:val="00A4058A"/>
    <w:rsid w:val="00A42993"/>
    <w:rsid w:val="00A43702"/>
    <w:rsid w:val="00A4488F"/>
    <w:rsid w:val="00A46082"/>
    <w:rsid w:val="00A46AE3"/>
    <w:rsid w:val="00A50AF3"/>
    <w:rsid w:val="00A51716"/>
    <w:rsid w:val="00A52AB7"/>
    <w:rsid w:val="00A53D38"/>
    <w:rsid w:val="00A552D5"/>
    <w:rsid w:val="00A57DDC"/>
    <w:rsid w:val="00A57DDF"/>
    <w:rsid w:val="00A57FB8"/>
    <w:rsid w:val="00A6084A"/>
    <w:rsid w:val="00A72143"/>
    <w:rsid w:val="00A748DC"/>
    <w:rsid w:val="00A768CF"/>
    <w:rsid w:val="00A83842"/>
    <w:rsid w:val="00A8733F"/>
    <w:rsid w:val="00A91AF8"/>
    <w:rsid w:val="00A933D3"/>
    <w:rsid w:val="00A9635A"/>
    <w:rsid w:val="00A972F7"/>
    <w:rsid w:val="00AA1407"/>
    <w:rsid w:val="00AB0E0A"/>
    <w:rsid w:val="00AB42BB"/>
    <w:rsid w:val="00AB4511"/>
    <w:rsid w:val="00AB51EF"/>
    <w:rsid w:val="00AB66F5"/>
    <w:rsid w:val="00AC0C63"/>
    <w:rsid w:val="00AC20C6"/>
    <w:rsid w:val="00AC2EEB"/>
    <w:rsid w:val="00AC5D98"/>
    <w:rsid w:val="00AD0384"/>
    <w:rsid w:val="00AD0B16"/>
    <w:rsid w:val="00AD2114"/>
    <w:rsid w:val="00AD7385"/>
    <w:rsid w:val="00AD7B46"/>
    <w:rsid w:val="00AE1AE9"/>
    <w:rsid w:val="00AE39D8"/>
    <w:rsid w:val="00AE548F"/>
    <w:rsid w:val="00AE661D"/>
    <w:rsid w:val="00AE7F29"/>
    <w:rsid w:val="00AF0A38"/>
    <w:rsid w:val="00AF264E"/>
    <w:rsid w:val="00AF338E"/>
    <w:rsid w:val="00AF62A7"/>
    <w:rsid w:val="00B0328E"/>
    <w:rsid w:val="00B04C4C"/>
    <w:rsid w:val="00B06DB6"/>
    <w:rsid w:val="00B06ECB"/>
    <w:rsid w:val="00B0749A"/>
    <w:rsid w:val="00B17AD5"/>
    <w:rsid w:val="00B21265"/>
    <w:rsid w:val="00B212C7"/>
    <w:rsid w:val="00B229AB"/>
    <w:rsid w:val="00B25A20"/>
    <w:rsid w:val="00B37F0F"/>
    <w:rsid w:val="00B41700"/>
    <w:rsid w:val="00B440FB"/>
    <w:rsid w:val="00B441BE"/>
    <w:rsid w:val="00B4674F"/>
    <w:rsid w:val="00B517FB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76A52"/>
    <w:rsid w:val="00B77745"/>
    <w:rsid w:val="00B81979"/>
    <w:rsid w:val="00B83EE2"/>
    <w:rsid w:val="00B86932"/>
    <w:rsid w:val="00B935DD"/>
    <w:rsid w:val="00B948DA"/>
    <w:rsid w:val="00B95905"/>
    <w:rsid w:val="00B9609E"/>
    <w:rsid w:val="00B97BCD"/>
    <w:rsid w:val="00BA1BDD"/>
    <w:rsid w:val="00BA2741"/>
    <w:rsid w:val="00BA6356"/>
    <w:rsid w:val="00BB007A"/>
    <w:rsid w:val="00BC1A8B"/>
    <w:rsid w:val="00BC28EF"/>
    <w:rsid w:val="00BC5A93"/>
    <w:rsid w:val="00BC5FC8"/>
    <w:rsid w:val="00BC6DE8"/>
    <w:rsid w:val="00BD14D5"/>
    <w:rsid w:val="00BE0705"/>
    <w:rsid w:val="00BE3999"/>
    <w:rsid w:val="00BF04A6"/>
    <w:rsid w:val="00BF2997"/>
    <w:rsid w:val="00BF5A71"/>
    <w:rsid w:val="00BF7C45"/>
    <w:rsid w:val="00C25F66"/>
    <w:rsid w:val="00C26A5E"/>
    <w:rsid w:val="00C30C71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812BC"/>
    <w:rsid w:val="00C8483C"/>
    <w:rsid w:val="00C86B47"/>
    <w:rsid w:val="00C915BF"/>
    <w:rsid w:val="00CA1B5A"/>
    <w:rsid w:val="00CB2AFC"/>
    <w:rsid w:val="00CB39CF"/>
    <w:rsid w:val="00CB3B33"/>
    <w:rsid w:val="00CB6D83"/>
    <w:rsid w:val="00CB6F05"/>
    <w:rsid w:val="00CB736B"/>
    <w:rsid w:val="00CD0977"/>
    <w:rsid w:val="00CD64BC"/>
    <w:rsid w:val="00CE4996"/>
    <w:rsid w:val="00CE5A3E"/>
    <w:rsid w:val="00CE638B"/>
    <w:rsid w:val="00CF07C9"/>
    <w:rsid w:val="00CF11B0"/>
    <w:rsid w:val="00D0165D"/>
    <w:rsid w:val="00D11D92"/>
    <w:rsid w:val="00D12CE9"/>
    <w:rsid w:val="00D15F22"/>
    <w:rsid w:val="00D22C95"/>
    <w:rsid w:val="00D2750E"/>
    <w:rsid w:val="00D30822"/>
    <w:rsid w:val="00D3685C"/>
    <w:rsid w:val="00D37E0D"/>
    <w:rsid w:val="00D47C75"/>
    <w:rsid w:val="00D51E70"/>
    <w:rsid w:val="00D60A6D"/>
    <w:rsid w:val="00D621C3"/>
    <w:rsid w:val="00D62F0B"/>
    <w:rsid w:val="00D65620"/>
    <w:rsid w:val="00D67DFC"/>
    <w:rsid w:val="00D71B13"/>
    <w:rsid w:val="00D739E5"/>
    <w:rsid w:val="00D74894"/>
    <w:rsid w:val="00D7516E"/>
    <w:rsid w:val="00D77A90"/>
    <w:rsid w:val="00D85871"/>
    <w:rsid w:val="00D94423"/>
    <w:rsid w:val="00D957B0"/>
    <w:rsid w:val="00D95848"/>
    <w:rsid w:val="00D9597D"/>
    <w:rsid w:val="00DA4A85"/>
    <w:rsid w:val="00DA558C"/>
    <w:rsid w:val="00DA657F"/>
    <w:rsid w:val="00DA70FC"/>
    <w:rsid w:val="00DB0553"/>
    <w:rsid w:val="00DB0A75"/>
    <w:rsid w:val="00DB1417"/>
    <w:rsid w:val="00DB5FCD"/>
    <w:rsid w:val="00DB72DB"/>
    <w:rsid w:val="00DC3B75"/>
    <w:rsid w:val="00DC4B9D"/>
    <w:rsid w:val="00DC700A"/>
    <w:rsid w:val="00DD0668"/>
    <w:rsid w:val="00DD6E96"/>
    <w:rsid w:val="00DE1E86"/>
    <w:rsid w:val="00DE2FA6"/>
    <w:rsid w:val="00DF1602"/>
    <w:rsid w:val="00DF2179"/>
    <w:rsid w:val="00DF224B"/>
    <w:rsid w:val="00DF718C"/>
    <w:rsid w:val="00E0375C"/>
    <w:rsid w:val="00E03DA9"/>
    <w:rsid w:val="00E047D9"/>
    <w:rsid w:val="00E13663"/>
    <w:rsid w:val="00E16E5F"/>
    <w:rsid w:val="00E25CDB"/>
    <w:rsid w:val="00E31E4E"/>
    <w:rsid w:val="00E3253C"/>
    <w:rsid w:val="00E335DA"/>
    <w:rsid w:val="00E3441F"/>
    <w:rsid w:val="00E34712"/>
    <w:rsid w:val="00E36B77"/>
    <w:rsid w:val="00E36EA8"/>
    <w:rsid w:val="00E47A5C"/>
    <w:rsid w:val="00E502A7"/>
    <w:rsid w:val="00E61306"/>
    <w:rsid w:val="00E642BF"/>
    <w:rsid w:val="00E660C4"/>
    <w:rsid w:val="00E66190"/>
    <w:rsid w:val="00E67F39"/>
    <w:rsid w:val="00E71E2D"/>
    <w:rsid w:val="00E77B15"/>
    <w:rsid w:val="00E83F0C"/>
    <w:rsid w:val="00E8720F"/>
    <w:rsid w:val="00E9084D"/>
    <w:rsid w:val="00E95EBD"/>
    <w:rsid w:val="00E973F2"/>
    <w:rsid w:val="00E97F90"/>
    <w:rsid w:val="00EA0A10"/>
    <w:rsid w:val="00EA0AA6"/>
    <w:rsid w:val="00EA48BD"/>
    <w:rsid w:val="00EB4031"/>
    <w:rsid w:val="00EB5190"/>
    <w:rsid w:val="00EB7CD4"/>
    <w:rsid w:val="00EC09D6"/>
    <w:rsid w:val="00EC16EE"/>
    <w:rsid w:val="00EC3D6B"/>
    <w:rsid w:val="00EC4782"/>
    <w:rsid w:val="00EC6405"/>
    <w:rsid w:val="00ED17A1"/>
    <w:rsid w:val="00ED48FC"/>
    <w:rsid w:val="00ED5890"/>
    <w:rsid w:val="00ED7DBC"/>
    <w:rsid w:val="00EE08C0"/>
    <w:rsid w:val="00EE4930"/>
    <w:rsid w:val="00EE6126"/>
    <w:rsid w:val="00EF0653"/>
    <w:rsid w:val="00EF17AC"/>
    <w:rsid w:val="00EF600F"/>
    <w:rsid w:val="00F00F1F"/>
    <w:rsid w:val="00F02066"/>
    <w:rsid w:val="00F063F9"/>
    <w:rsid w:val="00F11CC4"/>
    <w:rsid w:val="00F22A92"/>
    <w:rsid w:val="00F2595B"/>
    <w:rsid w:val="00F31B20"/>
    <w:rsid w:val="00F35AD9"/>
    <w:rsid w:val="00F36E33"/>
    <w:rsid w:val="00F377CA"/>
    <w:rsid w:val="00F44EDE"/>
    <w:rsid w:val="00F45742"/>
    <w:rsid w:val="00F45B50"/>
    <w:rsid w:val="00F51D08"/>
    <w:rsid w:val="00F53807"/>
    <w:rsid w:val="00F54641"/>
    <w:rsid w:val="00F5765E"/>
    <w:rsid w:val="00F6320B"/>
    <w:rsid w:val="00F64D60"/>
    <w:rsid w:val="00F712CE"/>
    <w:rsid w:val="00F73D94"/>
    <w:rsid w:val="00F80742"/>
    <w:rsid w:val="00F91076"/>
    <w:rsid w:val="00F94D63"/>
    <w:rsid w:val="00F955DA"/>
    <w:rsid w:val="00F955DC"/>
    <w:rsid w:val="00FA004D"/>
    <w:rsid w:val="00FA41A2"/>
    <w:rsid w:val="00FC17B0"/>
    <w:rsid w:val="00FC245F"/>
    <w:rsid w:val="00FC3127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66B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1455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Lab Binus LC057</cp:lastModifiedBy>
  <cp:revision>455</cp:revision>
  <dcterms:created xsi:type="dcterms:W3CDTF">2017-10-20T05:51:00Z</dcterms:created>
  <dcterms:modified xsi:type="dcterms:W3CDTF">2024-12-06T11:51:00Z</dcterms:modified>
</cp:coreProperties>
</file>